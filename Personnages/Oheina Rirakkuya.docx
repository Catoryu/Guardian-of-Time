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Pr="00976C80" w:rsidRDefault="0083078B" w:rsidP="008E14E3">
      <w:pPr>
        <w:pStyle w:val="Nom"/>
        <w:ind w:left="0"/>
        <w:rPr>
          <w:noProof/>
          <w:lang w:val="fr-CH"/>
        </w:rPr>
      </w:pPr>
      <w:r w:rsidRPr="00976C80">
        <w:rPr>
          <w:noProof/>
          <w:lang w:val="fr-CH"/>
        </w:rPr>
        <w:t>Oheina Rirakkuya</w:t>
      </w:r>
    </w:p>
    <w:p w:rsidR="00976C80" w:rsidRPr="00976C80" w:rsidRDefault="00976C80" w:rsidP="00976C80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976C80">
        <w:tc>
          <w:tcPr>
            <w:tcW w:w="1778" w:type="dxa"/>
          </w:tcPr>
          <w:p w:rsidR="00E52305" w:rsidRPr="00976C80" w:rsidRDefault="008E14E3">
            <w:pPr>
              <w:pStyle w:val="Titre1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976C80" w:rsidRDefault="0085332F">
            <w:pPr>
              <w:pStyle w:val="DateduCV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Cheveux courts rouges, yeux violets, très musclé.</w:t>
            </w:r>
          </w:p>
          <w:p w:rsidR="0085332F" w:rsidRPr="00976C80" w:rsidRDefault="0085332F">
            <w:pPr>
              <w:pStyle w:val="DateduCV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Taille : 1m87</w:t>
            </w:r>
          </w:p>
          <w:p w:rsidR="0085332F" w:rsidRPr="00976C80" w:rsidRDefault="00847C3A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</w:t>
            </w:r>
            <w:r w:rsidR="00FB5F9C">
              <w:rPr>
                <w:noProof/>
                <w:lang w:val="fr-CH"/>
              </w:rPr>
              <w:t>238</w:t>
            </w:r>
            <w:r w:rsidR="00990091">
              <w:rPr>
                <w:noProof/>
                <w:lang w:val="fr-CH"/>
              </w:rPr>
              <w:t>MK</w:t>
            </w:r>
          </w:p>
        </w:tc>
      </w:tr>
      <w:tr w:rsidR="00E52305" w:rsidRPr="00976C80">
        <w:tc>
          <w:tcPr>
            <w:tcW w:w="1778" w:type="dxa"/>
          </w:tcPr>
          <w:p w:rsidR="00E52305" w:rsidRPr="00976C80" w:rsidRDefault="008E14E3">
            <w:pPr>
              <w:pStyle w:val="Titre1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85332F" w:rsidP="008E14E3">
            <w:pPr>
              <w:pStyle w:val="DateduCV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Arrogant</w:t>
            </w:r>
            <w:r w:rsidR="0083078B" w:rsidRPr="00976C80">
              <w:rPr>
                <w:noProof/>
                <w:lang w:val="fr-CH"/>
              </w:rPr>
              <w:t>, audacieux, égoïste, détendu.</w:t>
            </w:r>
          </w:p>
          <w:p w:rsidR="00E01F55" w:rsidRDefault="00E01F5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plats épicés, les comats difficiles.</w:t>
            </w:r>
          </w:p>
          <w:p w:rsidR="00E01F55" w:rsidRDefault="00E01F5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 qui abandonnent.</w:t>
            </w:r>
          </w:p>
          <w:p w:rsidR="00E01F55" w:rsidRPr="00976C80" w:rsidRDefault="00E01F5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Respecte les gens forts et ne sous-éstime jamais son adversaire dans un combat.</w:t>
            </w:r>
          </w:p>
        </w:tc>
      </w:tr>
      <w:tr w:rsidR="00E52305" w:rsidRPr="00976C80">
        <w:tc>
          <w:tcPr>
            <w:tcW w:w="1778" w:type="dxa"/>
          </w:tcPr>
          <w:p w:rsidR="00E52305" w:rsidRPr="00976C80" w:rsidRDefault="008E14E3">
            <w:pPr>
              <w:pStyle w:val="Titre1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3905ECFAE1554D288A5AD5DEC8237E4B"/>
                  </w:placeholder>
                  <w15:color w:val="C0C0C0"/>
                  <w15:repeatingSectionItem/>
                </w:sdtPr>
                <w:sdtEndPr/>
                <w:sdtContent>
                  <w:p w:rsidR="0065270C" w:rsidRPr="00976C80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976C80">
                      <w:rPr>
                        <w:lang w:val="fr-CH"/>
                      </w:rPr>
                      <w:t>elements</w:t>
                    </w:r>
                  </w:p>
                  <w:p w:rsidR="0065270C" w:rsidRPr="00976C80" w:rsidRDefault="00A67A85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Terre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3905ECFAE1554D288A5AD5DEC8237E4B"/>
                  </w:placeholder>
                  <w15:color w:val="C0C0C0"/>
                  <w15:repeatingSectionItem/>
                </w:sdtPr>
                <w:sdtEndPr/>
                <w:sdtContent>
                  <w:p w:rsidR="0065270C" w:rsidRPr="00976C80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976C80">
                      <w:rPr>
                        <w:lang w:val="fr-CH"/>
                      </w:rPr>
                      <w:t>personnel</w:t>
                    </w:r>
                  </w:p>
                  <w:p w:rsidR="00E52305" w:rsidRPr="00976C80" w:rsidRDefault="00007130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Rage</w:t>
                    </w:r>
                  </w:p>
                </w:sdtContent>
              </w:sdt>
            </w:sdtContent>
          </w:sdt>
        </w:tc>
      </w:tr>
      <w:tr w:rsidR="00E52305" w:rsidRPr="00847C3A">
        <w:tc>
          <w:tcPr>
            <w:tcW w:w="1778" w:type="dxa"/>
          </w:tcPr>
          <w:p w:rsidR="00E52305" w:rsidRPr="00976C80" w:rsidRDefault="008E14E3">
            <w:pPr>
              <w:pStyle w:val="Titre1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847C3A" w:rsidRDefault="00C1225E" w:rsidP="008E14E3">
            <w:pPr>
              <w:pStyle w:val="Titre2"/>
              <w:rPr>
                <w:lang w:val="en-US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t>2</w:t>
            </w:r>
            <w:r w:rsidRPr="00C1225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vertAlign w:val="superscript"/>
                <w:lang w:val="fr-CH"/>
                <w14:ligatures w14:val="none"/>
              </w:rPr>
              <w:t>ème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t xml:space="preserve"> chef du clan de la Terre.</w:t>
            </w:r>
          </w:p>
        </w:tc>
      </w:tr>
      <w:tr w:rsidR="00E52305" w:rsidRPr="00976C80">
        <w:tc>
          <w:tcPr>
            <w:tcW w:w="1778" w:type="dxa"/>
          </w:tcPr>
          <w:p w:rsidR="00E52305" w:rsidRPr="00976C80" w:rsidRDefault="00847C3A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976C80" w:rsidRDefault="0083078B" w:rsidP="00B17066">
            <w:pPr>
              <w:pStyle w:val="DateduCV"/>
              <w:ind w:right="582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…</w:t>
            </w:r>
          </w:p>
        </w:tc>
      </w:tr>
      <w:tr w:rsidR="00E52305" w:rsidRPr="00976C80">
        <w:tc>
          <w:tcPr>
            <w:tcW w:w="1778" w:type="dxa"/>
          </w:tcPr>
          <w:p w:rsidR="00E52305" w:rsidRPr="00976C80" w:rsidRDefault="00847C3A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AD63F3" w:rsidRDefault="00AD63F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Elève à l’école de magie.</w:t>
            </w:r>
            <w:bookmarkStart w:id="0" w:name="_GoBack"/>
            <w:bookmarkEnd w:id="0"/>
          </w:p>
          <w:p w:rsidR="00E52305" w:rsidRPr="00976C80" w:rsidRDefault="00876BF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Prochain chef du clan de la terre.</w:t>
            </w:r>
          </w:p>
        </w:tc>
      </w:tr>
      <w:tr w:rsidR="00E52305" w:rsidRPr="00976C80">
        <w:tc>
          <w:tcPr>
            <w:tcW w:w="1778" w:type="dxa"/>
          </w:tcPr>
          <w:p w:rsidR="00E52305" w:rsidRPr="00976C80" w:rsidRDefault="008E14E3">
            <w:pPr>
              <w:pStyle w:val="Titre1"/>
              <w:rPr>
                <w:noProof/>
                <w:lang w:val="fr-CH"/>
              </w:rPr>
            </w:pPr>
            <w:r w:rsidRPr="00976C80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976C80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3D21C499B2794D488EFFE857E8F56092"/>
                  </w:placeholder>
                  <w15:color w:val="C0C0C0"/>
                  <w15:repeatingSectionItem/>
                </w:sdtPr>
                <w:sdtEndPr/>
                <w:sdtContent>
                  <w:p w:rsidR="006C3705" w:rsidRDefault="0083078B" w:rsidP="00847C3A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 w:rsidRPr="00976C8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Grande lame</w:t>
                    </w:r>
                    <w:r w:rsidR="0000713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à deux mains</w:t>
                    </w:r>
                    <w:r w:rsidRPr="00976C8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.</w:t>
                    </w:r>
                  </w:p>
                  <w:p w:rsidR="00E52305" w:rsidRPr="006C3705" w:rsidRDefault="006C3705" w:rsidP="006C3705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 Catoryu</w:t>
                    </w:r>
                  </w:p>
                </w:sdtContent>
              </w:sdt>
            </w:sdtContent>
          </w:sdt>
        </w:tc>
      </w:tr>
    </w:tbl>
    <w:p w:rsidR="00E52305" w:rsidRPr="00976C80" w:rsidRDefault="00E52305" w:rsidP="00052C66">
      <w:pPr>
        <w:rPr>
          <w:lang w:val="fr-CH"/>
        </w:rPr>
      </w:pPr>
    </w:p>
    <w:sectPr w:rsidR="00E52305" w:rsidRPr="00976C80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4CD" w:rsidRDefault="00C674CD">
      <w:pPr>
        <w:spacing w:before="0" w:after="0" w:line="240" w:lineRule="auto"/>
      </w:pPr>
      <w:r>
        <w:separator/>
      </w:r>
    </w:p>
  </w:endnote>
  <w:endnote w:type="continuationSeparator" w:id="0">
    <w:p w:rsidR="00C674CD" w:rsidRDefault="00C674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4CD" w:rsidRDefault="00C674CD">
      <w:pPr>
        <w:spacing w:before="0" w:after="0" w:line="240" w:lineRule="auto"/>
      </w:pPr>
      <w:r>
        <w:separator/>
      </w:r>
    </w:p>
  </w:footnote>
  <w:footnote w:type="continuationSeparator" w:id="0">
    <w:p w:rsidR="00C674CD" w:rsidRDefault="00C674C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2F"/>
    <w:rsid w:val="00007130"/>
    <w:rsid w:val="00052C66"/>
    <w:rsid w:val="00056CE5"/>
    <w:rsid w:val="000B5065"/>
    <w:rsid w:val="00120A7A"/>
    <w:rsid w:val="001257B1"/>
    <w:rsid w:val="001540D0"/>
    <w:rsid w:val="002A22EB"/>
    <w:rsid w:val="002B7E86"/>
    <w:rsid w:val="002C1DA6"/>
    <w:rsid w:val="003F5C40"/>
    <w:rsid w:val="004D3AB0"/>
    <w:rsid w:val="004F6BE6"/>
    <w:rsid w:val="005B7173"/>
    <w:rsid w:val="00633A46"/>
    <w:rsid w:val="00644261"/>
    <w:rsid w:val="0065270C"/>
    <w:rsid w:val="006C3705"/>
    <w:rsid w:val="00717DE0"/>
    <w:rsid w:val="00791C64"/>
    <w:rsid w:val="0083078B"/>
    <w:rsid w:val="00842FD9"/>
    <w:rsid w:val="00847C3A"/>
    <w:rsid w:val="0085332F"/>
    <w:rsid w:val="00876BF7"/>
    <w:rsid w:val="008E14E3"/>
    <w:rsid w:val="008E7825"/>
    <w:rsid w:val="008F480A"/>
    <w:rsid w:val="00976C80"/>
    <w:rsid w:val="00990091"/>
    <w:rsid w:val="009B5566"/>
    <w:rsid w:val="00A6255B"/>
    <w:rsid w:val="00A67A85"/>
    <w:rsid w:val="00AD63F3"/>
    <w:rsid w:val="00AD6D56"/>
    <w:rsid w:val="00B17066"/>
    <w:rsid w:val="00B35960"/>
    <w:rsid w:val="00C1225E"/>
    <w:rsid w:val="00C674CD"/>
    <w:rsid w:val="00E01F55"/>
    <w:rsid w:val="00E52305"/>
    <w:rsid w:val="00E542DC"/>
    <w:rsid w:val="00E5478F"/>
    <w:rsid w:val="00E756F4"/>
    <w:rsid w:val="00EA4765"/>
    <w:rsid w:val="00F4118B"/>
    <w:rsid w:val="00FA21BE"/>
    <w:rsid w:val="00FB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3A30877"/>
  <w15:docId w15:val="{FEE036CC-53A1-42A2-ACAA-637E6404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05ECFAE1554D288A5AD5DEC8237E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A6232E-DE40-4382-9A88-C1611BBA6041}"/>
      </w:docPartPr>
      <w:docPartBody>
        <w:p w:rsidR="008A4C3C" w:rsidRDefault="00C55283">
          <w:pPr>
            <w:pStyle w:val="3905ECFAE1554D288A5AD5DEC8237E4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21C499B2794D488EFFE857E8F560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CAEC87-F61F-48EE-881A-E31D6329EC0F}"/>
      </w:docPartPr>
      <w:docPartBody>
        <w:p w:rsidR="008A4C3C" w:rsidRDefault="00C55283">
          <w:pPr>
            <w:pStyle w:val="3D21C499B2794D488EFFE857E8F56092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83"/>
    <w:rsid w:val="00294D10"/>
    <w:rsid w:val="00346180"/>
    <w:rsid w:val="004873E2"/>
    <w:rsid w:val="005E1558"/>
    <w:rsid w:val="008A4C3C"/>
    <w:rsid w:val="009143B2"/>
    <w:rsid w:val="00C24158"/>
    <w:rsid w:val="00C5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905ECFAE1554D288A5AD5DEC8237E4B">
    <w:name w:val="3905ECFAE1554D288A5AD5DEC8237E4B"/>
  </w:style>
  <w:style w:type="paragraph" w:customStyle="1" w:styleId="9CEAFCD7E5B2404F924CE628C514A354">
    <w:name w:val="9CEAFCD7E5B2404F924CE628C514A354"/>
  </w:style>
  <w:style w:type="paragraph" w:customStyle="1" w:styleId="3D21C499B2794D488EFFE857E8F56092">
    <w:name w:val="3D21C499B2794D488EFFE857E8F56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personnages.dotx</Template>
  <TotalTime>39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16</cp:revision>
  <dcterms:created xsi:type="dcterms:W3CDTF">2017-12-12T06:00:00Z</dcterms:created>
  <dcterms:modified xsi:type="dcterms:W3CDTF">2018-10-08T07:23:00Z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