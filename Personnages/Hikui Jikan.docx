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305" w:rsidRDefault="00E66254" w:rsidP="008E14E3">
      <w:pPr>
        <w:pStyle w:val="Nom"/>
        <w:ind w:left="0"/>
        <w:rPr>
          <w:noProof/>
          <w:lang w:val="fr-CH"/>
        </w:rPr>
      </w:pPr>
      <w:r>
        <w:rPr>
          <w:noProof/>
          <w:lang w:val="fr-CH"/>
        </w:rPr>
        <w:t>Hikui Jikan</w:t>
      </w:r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E66254">
              <w:rPr>
                <w:noProof/>
                <w:color w:val="7F7F7F" w:themeColor="text1" w:themeTint="80"/>
                <w:lang w:val="fr-CH"/>
              </w:rPr>
              <w:t>mi-courts</w:t>
            </w:r>
            <w:r w:rsidRPr="001525B3">
              <w:rPr>
                <w:noProof/>
                <w:color w:val="7F7F7F" w:themeColor="text1" w:themeTint="80"/>
                <w:lang w:val="fr-CH"/>
              </w:rPr>
              <w:t xml:space="preserve"> </w:t>
            </w:r>
            <w:r w:rsidR="00E66254">
              <w:rPr>
                <w:noProof/>
                <w:color w:val="7F7F7F" w:themeColor="text1" w:themeTint="80"/>
                <w:lang w:val="fr-CH"/>
              </w:rPr>
              <w:t>rouge</w:t>
            </w:r>
            <w:r>
              <w:rPr>
                <w:noProof/>
                <w:lang w:val="fr-CH"/>
              </w:rPr>
              <w:t xml:space="preserve">, yeux </w:t>
            </w:r>
            <w:r w:rsidR="00E66254">
              <w:rPr>
                <w:noProof/>
                <w:color w:val="7F7F7F" w:themeColor="text1" w:themeTint="80"/>
                <w:lang w:val="fr-CH"/>
              </w:rPr>
              <w:t>oranges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E66254">
              <w:rPr>
                <w:noProof/>
                <w:color w:val="7F7F7F" w:themeColor="text1" w:themeTint="80"/>
                <w:lang w:val="fr-CH"/>
              </w:rPr>
              <w:t>1m78</w:t>
            </w:r>
          </w:p>
          <w:p w:rsidR="001525B3" w:rsidRPr="00034C1A" w:rsidRDefault="00822531" w:rsidP="00E6625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29015E">
              <w:rPr>
                <w:noProof/>
                <w:color w:val="7F7F7F" w:themeColor="text1" w:themeTint="80"/>
                <w:lang w:val="fr-CH"/>
              </w:rPr>
              <w:t>27/06</w:t>
            </w:r>
            <w:r>
              <w:rPr>
                <w:noProof/>
                <w:color w:val="7F7F7F" w:themeColor="text1" w:themeTint="80"/>
                <w:lang w:val="fr-CH"/>
              </w:rPr>
              <w:t>/</w:t>
            </w:r>
            <w:r w:rsidR="00E66254">
              <w:rPr>
                <w:noProof/>
                <w:color w:val="7F7F7F" w:themeColor="text1" w:themeTint="80"/>
                <w:lang w:val="fr-CH"/>
              </w:rPr>
              <w:t>238MK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E66254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Prodige, leader, sérieux, imposant.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29015E">
              <w:rPr>
                <w:noProof/>
                <w:color w:val="A6A6A6" w:themeColor="background1" w:themeShade="A6"/>
                <w:lang w:val="fr-CH"/>
              </w:rPr>
              <w:t>combattre, solitude.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29015E">
              <w:rPr>
                <w:noProof/>
                <w:color w:val="A6A6A6" w:themeColor="background1" w:themeShade="A6"/>
                <w:lang w:val="fr-CH"/>
              </w:rPr>
              <w:t>la faiblesse, charité.</w:t>
            </w:r>
            <w:bookmarkStart w:id="0" w:name="_GoBack"/>
            <w:bookmarkEnd w:id="0"/>
          </w:p>
          <w:p w:rsidR="001525B3" w:rsidRPr="00034C1A" w:rsidRDefault="001525B3" w:rsidP="00E6625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E66254">
              <w:rPr>
                <w:noProof/>
                <w:color w:val="A6A6A6" w:themeColor="background1" w:themeShade="A6"/>
                <w:lang w:val="fr-CH"/>
              </w:rPr>
              <w:t>Quand il rencontre une personne plus puissante que lui, il en fait son rival.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B4587080566C46039FD4C82E86DC3A54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E66254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Feu</w:t>
                    </w:r>
                    <w:r w:rsidR="004924AB">
                      <w:rPr>
                        <w:color w:val="7F7F7F" w:themeColor="text1" w:themeTint="80"/>
                        <w:lang w:val="fr-CH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B4587080566C46039FD4C82E86DC3A54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4924AB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Apprentissage d’armes accéléré.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C5F1D70D99604402A4B6112F4C830649"/>
                  </w:placeholder>
                  <w15:repeatingSectionItem/>
                </w:sdtPr>
                <w:sdtEndPr/>
                <w:sdtContent>
                  <w:p w:rsidR="00E66254" w:rsidRPr="00E66254" w:rsidRDefault="00E66254" w:rsidP="00E66254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t>Représentant vampire des 4 piliers du SRP.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808080" w:themeColor="background1" w:themeShade="80"/>
                        <w:lang w:val="fr-CH"/>
                        <w14:ligatures w14:val="none"/>
                      </w:rPr>
                      <w:br/>
                    </w:r>
                  </w:p>
                  <w:p w:rsidR="00E52305" w:rsidRPr="00E66254" w:rsidRDefault="00E66254" w:rsidP="00E66254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1</w:t>
                    </w:r>
                    <w:r w:rsidRPr="00E66254">
                      <w:rPr>
                        <w:vertAlign w:val="superscript"/>
                        <w:lang w:val="fr-CH"/>
                      </w:rPr>
                      <w:t>er</w:t>
                    </w:r>
                    <w:r>
                      <w:rPr>
                        <w:lang w:val="fr-CH"/>
                      </w:rPr>
                      <w:t xml:space="preserve"> chef du clan du feu.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66254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A6A6A6" w:themeColor="background1" w:themeShade="A6"/>
                <w:lang w:val="fr-CH"/>
              </w:rPr>
              <w:t>…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E66254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Déclare la guerre au clan de la glace.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9CD6539CD5264FF1B166B7BEB8B84CE5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0401F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Il</w:t>
                    </w:r>
                    <w:r w:rsidR="009F1B6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a</w:t>
                    </w:r>
                    <w:r w:rsidR="000401F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mas (Eventail des flammes) / Jigoku (Marteau des flammes infernales)</w:t>
                    </w:r>
                  </w:p>
                  <w:p w:rsidR="00F42949" w:rsidRDefault="00E66254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Grand-père de Hikui Makaira.</w:t>
                    </w:r>
                  </w:p>
                  <w:p w:rsidR="00E52305" w:rsidRPr="00BD48D3" w:rsidRDefault="00F42949" w:rsidP="00E66254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 xml:space="preserve">Créateur du personnage : </w:t>
                    </w:r>
                    <w:r w:rsidR="00E66254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>Catoryu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6254" w:rsidRDefault="00E66254">
      <w:pPr>
        <w:spacing w:before="0" w:after="0" w:line="240" w:lineRule="auto"/>
      </w:pPr>
      <w:r>
        <w:separator/>
      </w:r>
    </w:p>
  </w:endnote>
  <w:endnote w:type="continuationSeparator" w:id="0">
    <w:p w:rsidR="00E66254" w:rsidRDefault="00E6625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6254" w:rsidRDefault="00E66254">
      <w:pPr>
        <w:spacing w:before="0" w:after="0" w:line="240" w:lineRule="auto"/>
      </w:pPr>
      <w:r>
        <w:separator/>
      </w:r>
    </w:p>
  </w:footnote>
  <w:footnote w:type="continuationSeparator" w:id="0">
    <w:p w:rsidR="00E66254" w:rsidRDefault="00E66254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6" w:nlCheck="1" w:checkStyle="0"/>
  <w:activeWritingStyle w:appName="MSWord" w:lang="fr-CH" w:vendorID="64" w:dllVersion="0" w:nlCheck="1" w:checkStyle="0"/>
  <w:activeWritingStyle w:appName="MSWord" w:lang="fr-CH" w:vendorID="64" w:dllVersion="131078" w:nlCheck="1" w:checkStyle="0"/>
  <w:attachedTemplate r:id="rId1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54"/>
    <w:rsid w:val="00034C1A"/>
    <w:rsid w:val="000401FA"/>
    <w:rsid w:val="00052C66"/>
    <w:rsid w:val="000F7673"/>
    <w:rsid w:val="00120A7A"/>
    <w:rsid w:val="001257B1"/>
    <w:rsid w:val="00127565"/>
    <w:rsid w:val="001525B3"/>
    <w:rsid w:val="001540D0"/>
    <w:rsid w:val="001C5393"/>
    <w:rsid w:val="0029015E"/>
    <w:rsid w:val="002A22EB"/>
    <w:rsid w:val="002B7E86"/>
    <w:rsid w:val="004924AB"/>
    <w:rsid w:val="004F6BE6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9F1B6D"/>
    <w:rsid w:val="00A6255B"/>
    <w:rsid w:val="00AD6D56"/>
    <w:rsid w:val="00B17066"/>
    <w:rsid w:val="00B35960"/>
    <w:rsid w:val="00BD48D3"/>
    <w:rsid w:val="00BF7CD7"/>
    <w:rsid w:val="00C66757"/>
    <w:rsid w:val="00D404D1"/>
    <w:rsid w:val="00E52305"/>
    <w:rsid w:val="00E542DC"/>
    <w:rsid w:val="00E5478F"/>
    <w:rsid w:val="00E66254"/>
    <w:rsid w:val="00E756F4"/>
    <w:rsid w:val="00EA4765"/>
    <w:rsid w:val="00F42949"/>
    <w:rsid w:val="00F47669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4599DE8"/>
  <w15:docId w15:val="{F31B50F5-1BE0-44C6-A491-A99602B9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4587080566C46039FD4C82E86DC3A5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9C264A-7F99-42B3-9158-82C7591DE57A}"/>
      </w:docPartPr>
      <w:docPartBody>
        <w:p w:rsidR="00C03D3B" w:rsidRDefault="00C03D3B">
          <w:pPr>
            <w:pStyle w:val="B4587080566C46039FD4C82E86DC3A54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5F1D70D99604402A4B6112F4C8306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4312DC-CAE7-46A9-A0D0-ED818D63FCA1}"/>
      </w:docPartPr>
      <w:docPartBody>
        <w:p w:rsidR="00C03D3B" w:rsidRDefault="00C03D3B">
          <w:pPr>
            <w:pStyle w:val="C5F1D70D99604402A4B6112F4C830649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D6539CD5264FF1B166B7BEB8B84C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D2572A-81A2-4EE4-8D7D-C1B273D743B3}"/>
      </w:docPartPr>
      <w:docPartBody>
        <w:p w:rsidR="00C03D3B" w:rsidRDefault="00C03D3B">
          <w:pPr>
            <w:pStyle w:val="9CD6539CD5264FF1B166B7BEB8B84CE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D3B"/>
    <w:rsid w:val="00C0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4587080566C46039FD4C82E86DC3A54">
    <w:name w:val="B4587080566C46039FD4C82E86DC3A54"/>
  </w:style>
  <w:style w:type="paragraph" w:customStyle="1" w:styleId="C5F1D70D99604402A4B6112F4C830649">
    <w:name w:val="C5F1D70D99604402A4B6112F4C830649"/>
  </w:style>
  <w:style w:type="paragraph" w:customStyle="1" w:styleId="9CD6539CD5264FF1B166B7BEB8B84CE5">
    <w:name w:val="9CD6539CD5264FF1B166B7BEB8B84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15</TotalTime>
  <Pages>1</Pages>
  <Words>105</Words>
  <Characters>583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MOTA-CARNEIRO Rui-Manuel</dc:creator>
  <cp:keywords/>
  <cp:lastModifiedBy>MOTA-CARNEIRO Rui-Manuel</cp:lastModifiedBy>
  <cp:revision>6</cp:revision>
  <dcterms:created xsi:type="dcterms:W3CDTF">2018-10-09T09:10:00Z</dcterms:created>
  <dcterms:modified xsi:type="dcterms:W3CDTF">2018-11-07T11:04:00Z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