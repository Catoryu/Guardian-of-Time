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570A74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 xml:space="preserve">Seido </w:t>
      </w:r>
      <w:r>
        <w:t>Ākaibu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C40EBC">
              <w:rPr>
                <w:noProof/>
                <w:color w:val="7F7F7F" w:themeColor="text1" w:themeTint="80"/>
                <w:lang w:val="fr-CH"/>
              </w:rPr>
              <w:t>longs</w:t>
            </w:r>
            <w:r w:rsidRPr="001525B3">
              <w:rPr>
                <w:noProof/>
                <w:color w:val="7F7F7F" w:themeColor="text1" w:themeTint="80"/>
                <w:lang w:val="fr-CH"/>
              </w:rPr>
              <w:t xml:space="preserve"> </w:t>
            </w:r>
            <w:r w:rsidR="00C40EBC">
              <w:rPr>
                <w:noProof/>
                <w:color w:val="7F7F7F" w:themeColor="text1" w:themeTint="80"/>
                <w:lang w:val="fr-CH"/>
              </w:rPr>
              <w:t>gris</w:t>
            </w:r>
            <w:r>
              <w:rPr>
                <w:noProof/>
                <w:lang w:val="fr-CH"/>
              </w:rPr>
              <w:t xml:space="preserve">, yeux </w:t>
            </w:r>
            <w:r w:rsidR="00C40EBC">
              <w:rPr>
                <w:noProof/>
                <w:color w:val="7F7F7F" w:themeColor="text1" w:themeTint="80"/>
                <w:lang w:val="fr-CH"/>
              </w:rPr>
              <w:t>noirs</w:t>
            </w:r>
            <w:r>
              <w:rPr>
                <w:noProof/>
                <w:lang w:val="fr-CH"/>
              </w:rPr>
              <w:t xml:space="preserve">, </w:t>
            </w:r>
            <w:r w:rsidR="00C40EBC">
              <w:rPr>
                <w:noProof/>
                <w:color w:val="7F7F7F" w:themeColor="text1" w:themeTint="80"/>
                <w:lang w:val="fr-CH"/>
              </w:rPr>
              <w:t>dragon, vieux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C40EBC">
              <w:rPr>
                <w:noProof/>
                <w:color w:val="7F7F7F" w:themeColor="text1" w:themeTint="80"/>
                <w:lang w:val="fr-CH"/>
              </w:rPr>
              <w:t>1m60</w:t>
            </w:r>
          </w:p>
          <w:p w:rsidR="001525B3" w:rsidRPr="00034C1A" w:rsidRDefault="00822531" w:rsidP="00C40EB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1525B3" w:rsidRPr="001525B3">
              <w:rPr>
                <w:noProof/>
                <w:color w:val="7F7F7F" w:themeColor="text1" w:themeTint="80"/>
                <w:lang w:val="fr-CH"/>
              </w:rPr>
              <w:t>XX</w:t>
            </w:r>
            <w:r>
              <w:rPr>
                <w:noProof/>
                <w:color w:val="7F7F7F" w:themeColor="text1" w:themeTint="80"/>
                <w:lang w:val="fr-CH"/>
              </w:rPr>
              <w:t>/XX/</w:t>
            </w:r>
            <w:r w:rsidR="00C40EBC">
              <w:rPr>
                <w:noProof/>
                <w:color w:val="7F7F7F" w:themeColor="text1" w:themeTint="80"/>
                <w:lang w:val="fr-CH"/>
              </w:rPr>
              <w:t>-6337MK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C40EBC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Conservateur, prudent, peureux, sage.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C40EBC">
              <w:rPr>
                <w:noProof/>
                <w:color w:val="A6A6A6" w:themeColor="background1" w:themeShade="A6"/>
                <w:lang w:val="fr-CH"/>
              </w:rPr>
              <w:t>Les coquillages.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C40EBC">
              <w:rPr>
                <w:noProof/>
                <w:color w:val="A6A6A6" w:themeColor="background1" w:themeShade="A6"/>
                <w:lang w:val="fr-CH"/>
              </w:rPr>
              <w:t>L’impulsivité.</w:t>
            </w:r>
          </w:p>
          <w:p w:rsidR="001525B3" w:rsidRPr="00034C1A" w:rsidRDefault="001525B3" w:rsidP="00C40EB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C40EBC">
              <w:rPr>
                <w:noProof/>
                <w:color w:val="A6A6A6" w:themeColor="background1" w:themeShade="A6"/>
                <w:lang w:val="fr-CH"/>
              </w:rPr>
              <w:t>Prend son temps pour réfléchir.</w:t>
            </w:r>
            <w:r w:rsidR="00570A74">
              <w:rPr>
                <w:noProof/>
                <w:color w:val="A6A6A6" w:themeColor="background1" w:themeShade="A6"/>
                <w:lang w:val="fr-CH"/>
              </w:rPr>
              <w:t xml:space="preserve"> Il dramatise tout.</w:t>
            </w:r>
            <w:bookmarkStart w:id="0" w:name="_GoBack"/>
            <w:bookmarkEnd w:id="0"/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E0B17FD40641448FB200FD11D5212DAF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C40EBC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Terre.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E0B17FD40641448FB200FD11D5212DAF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C40EBC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Armure rocheuse (Sa peau peut devenir aussi dur que la pierre.)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64A2B4A728404D2D9EC3A324F6E5A96A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C40EBC" w:rsidP="00C40EBC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10</w:t>
                    </w:r>
                    <w:r w:rsidRPr="00C40EB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vertAlign w:val="superscript"/>
                        <w:lang w:val="fr-CH"/>
                        <w14:ligatures w14:val="none"/>
                      </w:rPr>
                      <w:t>ème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membre du conseil des dragons.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C40EBC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C40EB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86DCBF5850247949571DAC4DD3F61C5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C40EB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Une massue.</w:t>
                    </w:r>
                  </w:p>
                  <w:p w:rsidR="00F42949" w:rsidRDefault="00C40EBC" w:rsidP="00BD48D3">
                    <w:pPr>
                      <w:rPr>
                        <w:color w:val="808080" w:themeColor="background1" w:themeShade="80"/>
                        <w:lang w:val="fr-CH"/>
                      </w:rPr>
                    </w:pPr>
                    <w:r>
                      <w:rPr>
                        <w:color w:val="808080" w:themeColor="background1" w:themeShade="80"/>
                        <w:lang w:val="fr-CH"/>
                      </w:rPr>
                      <w:t>Quand il parle, il cligne des yeux (tic).</w:t>
                    </w:r>
                  </w:p>
                  <w:p w:rsidR="00E52305" w:rsidRPr="00BD48D3" w:rsidRDefault="00F42949" w:rsidP="00C40EBC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Créateur du personnage :</w:t>
                    </w:r>
                    <w:r w:rsidR="00C40EBC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 xml:space="preserve"> Leco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EBC" w:rsidRDefault="00C40EBC">
      <w:pPr>
        <w:spacing w:before="0" w:after="0" w:line="240" w:lineRule="auto"/>
      </w:pPr>
      <w:r>
        <w:separator/>
      </w:r>
    </w:p>
  </w:endnote>
  <w:endnote w:type="continuationSeparator" w:id="0">
    <w:p w:rsidR="00C40EBC" w:rsidRDefault="00C40E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EBC" w:rsidRDefault="00C40EBC">
      <w:pPr>
        <w:spacing w:before="0" w:after="0" w:line="240" w:lineRule="auto"/>
      </w:pPr>
      <w:r>
        <w:separator/>
      </w:r>
    </w:p>
  </w:footnote>
  <w:footnote w:type="continuationSeparator" w:id="0">
    <w:p w:rsidR="00C40EBC" w:rsidRDefault="00C40EB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BC"/>
    <w:rsid w:val="00034C1A"/>
    <w:rsid w:val="00052C66"/>
    <w:rsid w:val="000F7673"/>
    <w:rsid w:val="00120A7A"/>
    <w:rsid w:val="001257B1"/>
    <w:rsid w:val="00127565"/>
    <w:rsid w:val="001525B3"/>
    <w:rsid w:val="001540D0"/>
    <w:rsid w:val="001C5393"/>
    <w:rsid w:val="002A22EB"/>
    <w:rsid w:val="002B7E86"/>
    <w:rsid w:val="004F6BE6"/>
    <w:rsid w:val="00570A74"/>
    <w:rsid w:val="005B7173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A6255B"/>
    <w:rsid w:val="00AD6D56"/>
    <w:rsid w:val="00B17066"/>
    <w:rsid w:val="00B35960"/>
    <w:rsid w:val="00BD48D3"/>
    <w:rsid w:val="00C40EBC"/>
    <w:rsid w:val="00C66757"/>
    <w:rsid w:val="00D404D1"/>
    <w:rsid w:val="00E52305"/>
    <w:rsid w:val="00E542DC"/>
    <w:rsid w:val="00E5478F"/>
    <w:rsid w:val="00E756F4"/>
    <w:rsid w:val="00EA4765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6B213"/>
  <w15:docId w15:val="{F87624E5-B9DE-4CCD-B5E1-276791CB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B17FD40641448FB200FD11D5212D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04CF16-70E1-4430-93EE-AE579D2D4B03}"/>
      </w:docPartPr>
      <w:docPartBody>
        <w:p w:rsidR="00000000" w:rsidRDefault="00F77A0E">
          <w:pPr>
            <w:pStyle w:val="E0B17FD40641448FB200FD11D5212DA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4A2B4A728404D2D9EC3A324F6E5A9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F89929-0F36-4C30-B4B5-4AC42D8B45FF}"/>
      </w:docPartPr>
      <w:docPartBody>
        <w:p w:rsidR="00000000" w:rsidRDefault="00F77A0E">
          <w:pPr>
            <w:pStyle w:val="64A2B4A728404D2D9EC3A324F6E5A96A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86DCBF5850247949571DAC4DD3F61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9FE0C8-B9E9-45F0-828B-4484DBC003CE}"/>
      </w:docPartPr>
      <w:docPartBody>
        <w:p w:rsidR="00000000" w:rsidRDefault="00F77A0E">
          <w:pPr>
            <w:pStyle w:val="C86DCBF5850247949571DAC4DD3F61C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E0B17FD40641448FB200FD11D5212DAF">
    <w:name w:val="E0B17FD40641448FB200FD11D5212DAF"/>
  </w:style>
  <w:style w:type="paragraph" w:customStyle="1" w:styleId="64A2B4A728404D2D9EC3A324F6E5A96A">
    <w:name w:val="64A2B4A728404D2D9EC3A324F6E5A96A"/>
  </w:style>
  <w:style w:type="paragraph" w:customStyle="1" w:styleId="C86DCBF5850247949571DAC4DD3F61C5">
    <w:name w:val="C86DCBF5850247949571DAC4DD3F6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13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MOTA-CARNEIRO Rui-Manuel</dc:creator>
  <cp:keywords/>
  <cp:lastModifiedBy>MOTA-CARNEIRO Rui-Manuel</cp:lastModifiedBy>
  <cp:revision>1</cp:revision>
  <dcterms:created xsi:type="dcterms:W3CDTF">2018-10-09T09:25:00Z</dcterms:created>
  <dcterms:modified xsi:type="dcterms:W3CDTF">2018-10-09T09:38:00Z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