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305" w:rsidRDefault="003968DC" w:rsidP="008E14E3">
      <w:pPr>
        <w:pStyle w:val="Nom"/>
        <w:ind w:left="0"/>
        <w:rPr>
          <w:noProof/>
          <w:lang w:val="fr-CH"/>
        </w:rPr>
      </w:pPr>
      <w:r>
        <w:rPr>
          <w:noProof/>
          <w:lang w:val="fr-CH"/>
        </w:rPr>
        <w:t>Kanyouna Takade</w:t>
      </w:r>
    </w:p>
    <w:p w:rsidR="003968DC" w:rsidRPr="003968DC" w:rsidRDefault="003968DC" w:rsidP="003968DC">
      <w:pPr>
        <w:rPr>
          <w:lang w:val="fr-CH"/>
        </w:rPr>
      </w:pPr>
      <w:r>
        <w:rPr>
          <w:lang w:val="fr-CH"/>
        </w:rPr>
        <w:t>Élève à l’école de magie</w:t>
      </w:r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3968DC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Cheveux courts bleu-gris, yeux bleu ciel.</w:t>
            </w:r>
          </w:p>
          <w:p w:rsidR="003968DC" w:rsidRDefault="003968DC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Taille : 1m68</w:t>
            </w:r>
          </w:p>
          <w:p w:rsidR="003968DC" w:rsidRPr="00034C1A" w:rsidRDefault="00621AE2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Date de naissance : XX/XX/445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3968DC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Bavard, sincère, généreux, optimiste, impliqué.</w:t>
            </w:r>
          </w:p>
          <w:p w:rsidR="002205E9" w:rsidRDefault="002205E9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Aime : Tout ce qui est en raport avec la vitesse(ex : les courses).</w:t>
            </w:r>
          </w:p>
          <w:p w:rsidR="002205E9" w:rsidRDefault="002205E9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N’aime pas : </w:t>
            </w:r>
          </w:p>
          <w:p w:rsidR="002205E9" w:rsidRPr="00034C1A" w:rsidRDefault="002205E9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Détails : Aide toujours ceux qui sont dans le besoin.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82D75B5BD85448D89F8F6C003A073DB9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elements</w:t>
                    </w:r>
                  </w:p>
                  <w:p w:rsidR="0065270C" w:rsidRPr="00034C1A" w:rsidRDefault="003968DC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Foudre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82D75B5BD85448D89F8F6C003A073DB9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personnel</w:t>
                    </w:r>
                  </w:p>
                  <w:p w:rsidR="00E52305" w:rsidRPr="00034C1A" w:rsidRDefault="00C11F7D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Transmission nerveuse</w:t>
                    </w:r>
                  </w:p>
                </w:sdtContent>
              </w:sdt>
            </w:sdtContent>
          </w:sdt>
        </w:tc>
      </w:tr>
      <w:tr w:rsidR="00E52305" w:rsidRPr="00621AE2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691765356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126388115"/>
                  <w:placeholder>
                    <w:docPart w:val="DD76BFB3878B4949A0EB73DCE45A19C0"/>
                  </w:placeholder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E52305" w:rsidRPr="00621AE2" w:rsidRDefault="00621AE2" w:rsidP="008E14E3">
                    <w:pPr>
                      <w:pStyle w:val="Titre2"/>
                      <w:rPr>
                        <w:lang w:val="en-US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…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621AE2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2205E9" w:rsidP="00B17066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Élevé par un maître de la foudre.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621AE2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3968DC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…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368215953"/>
                  <w:placeholder>
                    <w:docPart w:val="E955D39484894D9B96EE23F71E027BD5"/>
                  </w:placeholder>
                  <w15:color w:val="C0C0C0"/>
                  <w15:repeatingSectionItem/>
                </w:sdtPr>
                <w:sdtEndPr/>
                <w:sdtContent>
                  <w:p w:rsidR="00D27DAA" w:rsidRDefault="003968DC" w:rsidP="00621AE2">
                    <w:pPr>
                      <w:pStyle w:val="Titre2"/>
                      <w:rPr>
                        <w:rFonts w:eastAsiaTheme="minorEastAsia"/>
                        <w:lang w:val="fr-CH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Armes : Dagues.</w:t>
                    </w:r>
                    <w:r w:rsidR="00621AE2">
                      <w:rPr>
                        <w:rFonts w:eastAsiaTheme="minorEastAsia"/>
                        <w:lang w:val="fr-CH"/>
                      </w:rPr>
                      <w:t xml:space="preserve"> </w:t>
                    </w:r>
                  </w:p>
                  <w:p w:rsidR="00E52305" w:rsidRPr="00D27DAA" w:rsidRDefault="00D27DAA" w:rsidP="00D27DAA">
                    <w:pPr>
                      <w:rPr>
                        <w:lang w:val="fr-CH"/>
                      </w:rPr>
                    </w:pPr>
                    <w:r>
                      <w:rPr>
                        <w:color w:val="auto"/>
                        <w:lang w:val="fr-CH"/>
                      </w:rPr>
                      <w:t>Créateur du personnage :</w:t>
                    </w:r>
                    <w:r>
                      <w:rPr>
                        <w:color w:val="auto"/>
                        <w:lang w:val="fr-CH"/>
                      </w:rPr>
                      <w:t xml:space="preserve"> Catoryu</w:t>
                    </w:r>
                  </w:p>
                  <w:bookmarkStart w:id="0" w:name="_GoBack" w:displacedByCustomXml="next"/>
                  <w:bookmarkEnd w:id="0" w:displacedByCustomXml="next"/>
                </w:sdtContent>
              </w:sdt>
            </w:sdtContent>
          </w:sdt>
        </w:tc>
      </w:tr>
    </w:tbl>
    <w:p w:rsidR="00E52305" w:rsidRPr="00034C1A" w:rsidRDefault="00E52305" w:rsidP="00052C66">
      <w:pPr>
        <w:rPr>
          <w:lang w:val="fr-CH"/>
        </w:rPr>
      </w:pPr>
    </w:p>
    <w:sectPr w:rsidR="00E52305" w:rsidRPr="00034C1A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1685" w:rsidRDefault="00771685">
      <w:pPr>
        <w:spacing w:before="0" w:after="0" w:line="240" w:lineRule="auto"/>
      </w:pPr>
      <w:r>
        <w:separator/>
      </w:r>
    </w:p>
  </w:endnote>
  <w:endnote w:type="continuationSeparator" w:id="0">
    <w:p w:rsidR="00771685" w:rsidRDefault="0077168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717D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1685" w:rsidRDefault="00771685">
      <w:pPr>
        <w:spacing w:before="0" w:after="0" w:line="240" w:lineRule="auto"/>
      </w:pPr>
      <w:r>
        <w:separator/>
      </w:r>
    </w:p>
  </w:footnote>
  <w:footnote w:type="continuationSeparator" w:id="0">
    <w:p w:rsidR="00771685" w:rsidRDefault="0077168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DC"/>
    <w:rsid w:val="00034C1A"/>
    <w:rsid w:val="00052C66"/>
    <w:rsid w:val="000F7673"/>
    <w:rsid w:val="00120A7A"/>
    <w:rsid w:val="001257B1"/>
    <w:rsid w:val="001540D0"/>
    <w:rsid w:val="002205E9"/>
    <w:rsid w:val="002A22EB"/>
    <w:rsid w:val="002B7E86"/>
    <w:rsid w:val="003968DC"/>
    <w:rsid w:val="004F6BE6"/>
    <w:rsid w:val="005B7173"/>
    <w:rsid w:val="005D0043"/>
    <w:rsid w:val="00621AE2"/>
    <w:rsid w:val="00633A46"/>
    <w:rsid w:val="00644261"/>
    <w:rsid w:val="0065270C"/>
    <w:rsid w:val="006B2673"/>
    <w:rsid w:val="00717DE0"/>
    <w:rsid w:val="00771685"/>
    <w:rsid w:val="00842FD9"/>
    <w:rsid w:val="008E14E3"/>
    <w:rsid w:val="008E7825"/>
    <w:rsid w:val="008F480A"/>
    <w:rsid w:val="00A6255B"/>
    <w:rsid w:val="00AD6D56"/>
    <w:rsid w:val="00B17066"/>
    <w:rsid w:val="00B35960"/>
    <w:rsid w:val="00C11F7D"/>
    <w:rsid w:val="00D27DAA"/>
    <w:rsid w:val="00E52305"/>
    <w:rsid w:val="00E542DC"/>
    <w:rsid w:val="00E5478F"/>
    <w:rsid w:val="00E756F4"/>
    <w:rsid w:val="00EA4765"/>
    <w:rsid w:val="00EF7AAB"/>
    <w:rsid w:val="00F2529A"/>
    <w:rsid w:val="00F359FA"/>
    <w:rsid w:val="00FA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7D6298E"/>
  <w15:docId w15:val="{F5BA79D4-6190-4BB8-AD30-F8B3ECAA1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mca\Desktop\Description%20de%20personn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D75B5BD85448D89F8F6C003A073D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96DDE5-FA86-45FE-893C-0DFBAD105C63}"/>
      </w:docPartPr>
      <w:docPartBody>
        <w:p w:rsidR="00157A10" w:rsidRDefault="00237BF8">
          <w:pPr>
            <w:pStyle w:val="82D75B5BD85448D89F8F6C003A073DB9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D76BFB3878B4949A0EB73DCE45A19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91C5E2-CF7F-4A67-B694-D3AD7DF248FC}"/>
      </w:docPartPr>
      <w:docPartBody>
        <w:p w:rsidR="00157A10" w:rsidRDefault="00237BF8">
          <w:pPr>
            <w:pStyle w:val="DD76BFB3878B4949A0EB73DCE45A19C0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955D39484894D9B96EE23F71E027B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B24560-9B66-4681-81EC-0394249DB097}"/>
      </w:docPartPr>
      <w:docPartBody>
        <w:p w:rsidR="00157A10" w:rsidRDefault="00237BF8">
          <w:pPr>
            <w:pStyle w:val="E955D39484894D9B96EE23F71E027BD5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F8"/>
    <w:rsid w:val="00111CFA"/>
    <w:rsid w:val="00154C81"/>
    <w:rsid w:val="00157A10"/>
    <w:rsid w:val="00237BF8"/>
    <w:rsid w:val="00C6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82D75B5BD85448D89F8F6C003A073DB9">
    <w:name w:val="82D75B5BD85448D89F8F6C003A073DB9"/>
  </w:style>
  <w:style w:type="paragraph" w:customStyle="1" w:styleId="DD76BFB3878B4949A0EB73DCE45A19C0">
    <w:name w:val="DD76BFB3878B4949A0EB73DCE45A19C0"/>
  </w:style>
  <w:style w:type="paragraph" w:customStyle="1" w:styleId="E955D39484894D9B96EE23F71E027BD5">
    <w:name w:val="E955D39484894D9B96EE23F71E027B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personnage.dotx</Template>
  <TotalTime>29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carneiro</dc:creator>
  <cp:keywords/>
  <cp:lastModifiedBy>rui carneiro</cp:lastModifiedBy>
  <cp:revision>6</cp:revision>
  <dcterms:created xsi:type="dcterms:W3CDTF">2017-12-13T06:13:00Z</dcterms:created>
  <dcterms:modified xsi:type="dcterms:W3CDTF">2018-06-17T16:56:00Z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