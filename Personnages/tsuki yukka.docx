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5F4B08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Tsuki</w:t>
      </w:r>
      <w:r w:rsidR="000E0AA7">
        <w:rPr>
          <w:noProof/>
          <w:lang w:val="fr-CH"/>
        </w:rPr>
        <w:t xml:space="preserve"> yukka</w:t>
      </w:r>
      <w:r w:rsidR="001525B3">
        <w:rPr>
          <w:noProof/>
          <w:lang w:val="fr-CH"/>
        </w:rPr>
        <w:t xml:space="preserve"> 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Long violet</w:t>
            </w:r>
            <w:r>
              <w:rPr>
                <w:noProof/>
                <w:lang w:val="fr-CH"/>
              </w:rPr>
              <w:t xml:space="preserve">, yeux </w:t>
            </w:r>
            <w:r w:rsidR="000E0AA7">
              <w:rPr>
                <w:noProof/>
                <w:color w:val="7F7F7F" w:themeColor="text1" w:themeTint="80"/>
                <w:lang w:val="fr-CH"/>
              </w:rPr>
              <w:t>vert</w:t>
            </w:r>
            <w:r w:rsidR="000E0AA7">
              <w:rPr>
                <w:noProof/>
                <w:lang w:val="fr-CH"/>
              </w:rPr>
              <w:t>, mi-humaine mi-chatte, grave bonne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1m70</w:t>
            </w:r>
          </w:p>
          <w:p w:rsidR="001525B3" w:rsidRPr="00034C1A" w:rsidRDefault="00822531" w:rsidP="0010323E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0E0AA7">
              <w:rPr>
                <w:noProof/>
                <w:color w:val="7F7F7F" w:themeColor="text1" w:themeTint="80"/>
                <w:lang w:val="fr-CH"/>
              </w:rPr>
              <w:t>05/06/</w:t>
            </w:r>
            <w:r w:rsidR="0010323E">
              <w:rPr>
                <w:noProof/>
                <w:color w:val="7F7F7F" w:themeColor="text1" w:themeTint="80"/>
                <w:lang w:val="fr-CH"/>
              </w:rPr>
              <w:t>15619</w:t>
            </w:r>
            <w:bookmarkStart w:id="0" w:name="_GoBack"/>
            <w:bookmarkEnd w:id="0"/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0E0AA7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 xml:space="preserve">Douce, agile, compréhensive, joueuse, </w:t>
            </w:r>
            <w:r w:rsidR="004D186F">
              <w:rPr>
                <w:noProof/>
                <w:color w:val="808080" w:themeColor="background1" w:themeShade="80"/>
                <w:lang w:val="fr-CH"/>
              </w:rPr>
              <w:t>sympathique, bienveillante, simple</w:t>
            </w:r>
            <w:r w:rsidR="008A6DF3">
              <w:rPr>
                <w:noProof/>
                <w:color w:val="808080" w:themeColor="background1" w:themeShade="80"/>
                <w:lang w:val="fr-CH"/>
              </w:rPr>
              <w:t>, calme</w:t>
            </w:r>
          </w:p>
          <w:p w:rsidR="00971E06" w:rsidRPr="00971E06" w:rsidRDefault="001525B3" w:rsidP="008E14E3">
            <w:pPr>
              <w:pStyle w:val="DateduCV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0E0AA7">
              <w:rPr>
                <w:noProof/>
                <w:color w:val="A6A6A6" w:themeColor="background1" w:themeShade="A6"/>
                <w:lang w:val="fr-CH"/>
              </w:rPr>
              <w:t>Les glaces, les sucettes</w:t>
            </w:r>
            <w:r w:rsidR="008A6DF3">
              <w:rPr>
                <w:noProof/>
                <w:color w:val="A6A6A6" w:themeColor="background1" w:themeShade="A6"/>
                <w:lang w:val="fr-CH"/>
              </w:rPr>
              <w:t>, les gens</w:t>
            </w:r>
            <w:r w:rsidR="00971E06">
              <w:rPr>
                <w:noProof/>
                <w:color w:val="A6A6A6" w:themeColor="background1" w:themeShade="A6"/>
                <w:lang w:val="fr-CH"/>
              </w:rPr>
              <w:t>, la perseverance.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971E06">
              <w:rPr>
                <w:noProof/>
                <w:color w:val="A6A6A6" w:themeColor="background1" w:themeShade="A6"/>
                <w:lang w:val="fr-CH"/>
              </w:rPr>
              <w:t>L’amitié, le sang.</w:t>
            </w:r>
          </w:p>
          <w:p w:rsidR="004D186F" w:rsidRDefault="001525B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4D186F">
              <w:rPr>
                <w:noProof/>
                <w:lang w:val="fr-CH"/>
              </w:rPr>
              <w:t xml:space="preserve">rigole si il y a un malaise </w:t>
            </w:r>
          </w:p>
          <w:p w:rsidR="008A6DF3" w:rsidRPr="00034C1A" w:rsidRDefault="008A6DF3" w:rsidP="004D186F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Met</w:t>
            </w:r>
            <w:r w:rsidR="004D186F">
              <w:rPr>
                <w:noProof/>
                <w:lang w:val="fr-CH"/>
              </w:rPr>
              <w:t xml:space="preserve"> les gens à l’aise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8E2E00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Lumière</w:t>
                    </w:r>
                    <w:r w:rsidR="00D404D1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98860C7AFA3949E0821C1DA9920DDA36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5E6D5F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 xml:space="preserve">Manipulation </w:t>
                    </w:r>
                    <w:r w:rsidR="00206576">
                      <w:rPr>
                        <w:color w:val="7F7F7F" w:themeColor="text1" w:themeTint="80"/>
                        <w:lang w:val="fr-CH"/>
                      </w:rPr>
                      <w:t>de décisions</w:t>
                    </w:r>
                    <w:r w:rsidR="008E2E00">
                      <w:rPr>
                        <w:color w:val="7F7F7F" w:themeColor="text1" w:themeTint="80"/>
                        <w:lang w:val="fr-CH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83717D5FBCF44CC68F14310F271CE142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DB09BF" w:rsidRDefault="00DB09BF" w:rsidP="00DB09BF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E52305" w:rsidRPr="00061F10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8E2E00" w:rsidP="00B17066">
            <w:pPr>
              <w:pStyle w:val="DateduCV"/>
              <w:ind w:right="582"/>
              <w:rPr>
                <w:noProof/>
                <w:color w:val="A6A6A6" w:themeColor="background1" w:themeShade="A6"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Sauv</w:t>
            </w:r>
            <w:r w:rsidR="00061F10">
              <w:rPr>
                <w:noProof/>
                <w:color w:val="7F7F7F" w:themeColor="text1" w:themeTint="80"/>
                <w:lang w:val="fr-CH"/>
              </w:rPr>
              <w:t>e</w:t>
            </w:r>
            <w:r>
              <w:rPr>
                <w:noProof/>
                <w:color w:val="7F7F7F" w:themeColor="text1" w:themeTint="80"/>
                <w:lang w:val="fr-CH"/>
              </w:rPr>
              <w:t xml:space="preserve"> le bled en question d’une attaque quelquonque</w:t>
            </w:r>
            <w:r w:rsidR="00061F10">
              <w:rPr>
                <w:noProof/>
                <w:color w:val="7F7F7F" w:themeColor="text1" w:themeTint="80"/>
                <w:lang w:val="fr-CH"/>
              </w:rPr>
              <w:t>.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  <w:p w:rsidR="00DB09BF" w:rsidRPr="00DB09BF" w:rsidRDefault="00DB09BF" w:rsidP="00DB09BF">
            <w:pPr>
              <w:pStyle w:val="Titre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</w:pP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t>Aider les enfants du bled ou elle habite.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52305">
            <w:pPr>
              <w:pStyle w:val="DateduCV"/>
              <w:rPr>
                <w:noProof/>
                <w:lang w:val="fr-CH"/>
              </w:rPr>
            </w:pP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030A577EC3CF492AAF391AE2E73A50F3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Doku (</w:t>
                    </w:r>
                    <w:r w:rsidR="00C71CE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Dagu</w:t>
                    </w:r>
                    <w:r w:rsidR="00E27167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e empoisonnée)</w:t>
                    </w:r>
                  </w:p>
                  <w:p w:rsidR="00F42949" w:rsidRDefault="00280B3A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Elle est aimée de tous</w:t>
                    </w:r>
                  </w:p>
                  <w:p w:rsidR="00E52305" w:rsidRPr="00BD48D3" w:rsidRDefault="00F42949" w:rsidP="00280B3A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280B3A">
                      <w:rPr>
                        <w:lang w:val="fr-CH"/>
                      </w:rPr>
                      <w:t>That_Roucky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6D4" w:rsidRDefault="00DD16D4">
      <w:pPr>
        <w:spacing w:before="0" w:after="0" w:line="240" w:lineRule="auto"/>
      </w:pPr>
      <w:r>
        <w:separator/>
      </w:r>
    </w:p>
  </w:endnote>
  <w:end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6D4" w:rsidRDefault="00DD16D4">
      <w:pPr>
        <w:spacing w:before="0" w:after="0" w:line="240" w:lineRule="auto"/>
      </w:pPr>
      <w:r>
        <w:separator/>
      </w:r>
    </w:p>
  </w:footnote>
  <w:footnote w:type="continuationSeparator" w:id="0">
    <w:p w:rsidR="00DD16D4" w:rsidRDefault="00DD16D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FR" w:vendorID="64" w:dllVersion="6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AA7"/>
    <w:rsid w:val="00034C1A"/>
    <w:rsid w:val="00052C66"/>
    <w:rsid w:val="00061F10"/>
    <w:rsid w:val="000E0AA7"/>
    <w:rsid w:val="000F7673"/>
    <w:rsid w:val="0010323E"/>
    <w:rsid w:val="00120A7A"/>
    <w:rsid w:val="001257B1"/>
    <w:rsid w:val="00127565"/>
    <w:rsid w:val="001525B3"/>
    <w:rsid w:val="001540D0"/>
    <w:rsid w:val="001C5393"/>
    <w:rsid w:val="00206576"/>
    <w:rsid w:val="00280B3A"/>
    <w:rsid w:val="002A22EB"/>
    <w:rsid w:val="002B7E86"/>
    <w:rsid w:val="004D186F"/>
    <w:rsid w:val="004F6BE6"/>
    <w:rsid w:val="005B7173"/>
    <w:rsid w:val="005E6D5F"/>
    <w:rsid w:val="005F4B08"/>
    <w:rsid w:val="00633A46"/>
    <w:rsid w:val="00644261"/>
    <w:rsid w:val="0065270C"/>
    <w:rsid w:val="00717DE0"/>
    <w:rsid w:val="00822531"/>
    <w:rsid w:val="00842FD9"/>
    <w:rsid w:val="008A6DF3"/>
    <w:rsid w:val="008E14E3"/>
    <w:rsid w:val="008E2E00"/>
    <w:rsid w:val="008E7825"/>
    <w:rsid w:val="008F480A"/>
    <w:rsid w:val="00971E06"/>
    <w:rsid w:val="00A6255B"/>
    <w:rsid w:val="00AD6D56"/>
    <w:rsid w:val="00B17066"/>
    <w:rsid w:val="00B35960"/>
    <w:rsid w:val="00BD48D3"/>
    <w:rsid w:val="00C66757"/>
    <w:rsid w:val="00C71CE6"/>
    <w:rsid w:val="00D36814"/>
    <w:rsid w:val="00D404D1"/>
    <w:rsid w:val="00DB09BF"/>
    <w:rsid w:val="00DD16D4"/>
    <w:rsid w:val="00E16C23"/>
    <w:rsid w:val="00E27167"/>
    <w:rsid w:val="00E33EF8"/>
    <w:rsid w:val="00E52305"/>
    <w:rsid w:val="00E542DC"/>
    <w:rsid w:val="00E5478F"/>
    <w:rsid w:val="00E756F4"/>
    <w:rsid w:val="00EA4765"/>
    <w:rsid w:val="00EA7716"/>
    <w:rsid w:val="00F4294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2E05ED6B"/>
  <w15:docId w15:val="{0834227A-EAC1-47C6-9B7E-9A9E4F15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charie.FAVRE\Desktop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860C7AFA3949E0821C1DA9920DDA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F821976-4F2B-4319-93DC-0ECA01AC311B}"/>
      </w:docPartPr>
      <w:docPartBody>
        <w:p w:rsidR="003B709C" w:rsidRDefault="00553A0B">
          <w:pPr>
            <w:pStyle w:val="98860C7AFA3949E0821C1DA9920DDA36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717D5FBCF44CC68F14310F271CE1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9CC484-F66A-4B38-9C01-E63CDA769C61}"/>
      </w:docPartPr>
      <w:docPartBody>
        <w:p w:rsidR="003B709C" w:rsidRDefault="00553A0B">
          <w:pPr>
            <w:pStyle w:val="83717D5FBCF44CC68F14310F271CE142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30A577EC3CF492AAF391AE2E73A50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E3C66B-809A-405E-AFD7-E146C3BD9A18}"/>
      </w:docPartPr>
      <w:docPartBody>
        <w:p w:rsidR="003B709C" w:rsidRDefault="00553A0B">
          <w:pPr>
            <w:pStyle w:val="030A577EC3CF492AAF391AE2E73A50F3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0B"/>
    <w:rsid w:val="002E3E2B"/>
    <w:rsid w:val="003B709C"/>
    <w:rsid w:val="0055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E3E2B"/>
    <w:rPr>
      <w:color w:val="808080"/>
    </w:rPr>
  </w:style>
  <w:style w:type="paragraph" w:customStyle="1" w:styleId="98860C7AFA3949E0821C1DA9920DDA36">
    <w:name w:val="98860C7AFA3949E0821C1DA9920DDA36"/>
  </w:style>
  <w:style w:type="paragraph" w:customStyle="1" w:styleId="83717D5FBCF44CC68F14310F271CE142">
    <w:name w:val="83717D5FBCF44CC68F14310F271CE142"/>
  </w:style>
  <w:style w:type="paragraph" w:customStyle="1" w:styleId="030A577EC3CF492AAF391AE2E73A50F3">
    <w:name w:val="030A577EC3CF492AAF391AE2E73A50F3"/>
  </w:style>
  <w:style w:type="paragraph" w:customStyle="1" w:styleId="1B9BDDDEEB944830BF5449EAFA318889">
    <w:name w:val="1B9BDDDEEB944830BF5449EAFA318889"/>
    <w:rsid w:val="002E3E2B"/>
  </w:style>
  <w:style w:type="paragraph" w:customStyle="1" w:styleId="1CB7CEF8E3B6400B8679256248B43D63">
    <w:name w:val="1CB7CEF8E3B6400B8679256248B43D63"/>
    <w:rsid w:val="002E3E2B"/>
  </w:style>
  <w:style w:type="paragraph" w:customStyle="1" w:styleId="D744226E09FB413AB6CD25268499BDAA">
    <w:name w:val="D744226E09FB413AB6CD25268499BDAA"/>
    <w:rsid w:val="002E3E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176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FAVRE Zacharie</dc:creator>
  <cp:keywords/>
  <cp:lastModifiedBy>MOTA-CARNEIRO Rui-Manuel</cp:lastModifiedBy>
  <cp:revision>14</cp:revision>
  <dcterms:created xsi:type="dcterms:W3CDTF">2018-06-21T12:03:00Z</dcterms:created>
  <dcterms:modified xsi:type="dcterms:W3CDTF">2018-11-07T15:24:00Z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