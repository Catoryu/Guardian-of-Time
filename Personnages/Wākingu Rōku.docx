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111477" w:rsidP="008E14E3">
      <w:pPr>
        <w:pStyle w:val="Nom"/>
        <w:ind w:left="0"/>
        <w:rPr>
          <w:noProof/>
          <w:lang w:val="fr-CH"/>
        </w:rPr>
      </w:pPr>
      <w:r>
        <w:t>Wākingu</w:t>
      </w:r>
      <w:r>
        <w:t xml:space="preserve"> </w:t>
      </w:r>
      <w:bookmarkStart w:id="0" w:name="_GoBack"/>
      <w:bookmarkEnd w:id="0"/>
      <w:r>
        <w:t>Rōku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111477">
              <w:rPr>
                <w:noProof/>
                <w:color w:val="7F7F7F" w:themeColor="text1" w:themeTint="80"/>
                <w:lang w:val="fr-CH"/>
              </w:rPr>
              <w:t>courts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111477">
              <w:rPr>
                <w:noProof/>
                <w:color w:val="7F7F7F" w:themeColor="text1" w:themeTint="80"/>
                <w:lang w:val="fr-CH"/>
              </w:rPr>
              <w:t>gris</w:t>
            </w:r>
            <w:r>
              <w:rPr>
                <w:noProof/>
                <w:lang w:val="fr-CH"/>
              </w:rPr>
              <w:t xml:space="preserve">, yeux </w:t>
            </w:r>
            <w:r w:rsidR="00111477">
              <w:rPr>
                <w:noProof/>
                <w:color w:val="7F7F7F" w:themeColor="text1" w:themeTint="80"/>
                <w:lang w:val="fr-CH"/>
              </w:rPr>
              <w:t>noirs, vieux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111477">
              <w:rPr>
                <w:noProof/>
                <w:color w:val="7F7F7F" w:themeColor="text1" w:themeTint="80"/>
                <w:lang w:val="fr-CH"/>
              </w:rPr>
              <w:t xml:space="preserve"> 1m58</w:t>
            </w:r>
          </w:p>
          <w:p w:rsidR="001525B3" w:rsidRPr="00034C1A" w:rsidRDefault="00822531" w:rsidP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111477">
              <w:rPr>
                <w:noProof/>
                <w:color w:val="7F7F7F" w:themeColor="text1" w:themeTint="80"/>
                <w:lang w:val="fr-CH"/>
              </w:rPr>
              <w:t>192MK</w:t>
            </w:r>
            <w:r w:rsidR="001525B3">
              <w:rPr>
                <w:noProof/>
                <w:lang w:val="fr-CH"/>
              </w:rPr>
              <w:t xml:space="preserve"> 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11147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sage, conservateur, stoïque.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>Les travailleurs.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>Le bruit, les fauteurs de trouble.</w:t>
            </w:r>
          </w:p>
          <w:p w:rsidR="001525B3" w:rsidRPr="00034C1A" w:rsidRDefault="001525B3" w:rsidP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111477">
              <w:rPr>
                <w:noProof/>
                <w:color w:val="A6A6A6" w:themeColor="background1" w:themeShade="A6"/>
                <w:lang w:val="fr-CH"/>
              </w:rPr>
              <w:t>Ne montre pas d’affection.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759362DC0EBE4211B87B124BA92EC854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111477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759362DC0EBE4211B87B124BA92EC854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111477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Clonage.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E8424B232EE24B9ABC6156816435565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111477" w:rsidP="00111477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Maître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111477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Elevé dans un monastère.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11147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D21BD0E12CB1406CB37730010FC230F9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11147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Aucune.</w:t>
                    </w:r>
                  </w:p>
                  <w:p w:rsidR="00E52305" w:rsidRPr="00BD48D3" w:rsidRDefault="00F42949" w:rsidP="00111477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111477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Catoryu.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77" w:rsidRDefault="00111477">
      <w:pPr>
        <w:spacing w:before="0" w:after="0" w:line="240" w:lineRule="auto"/>
      </w:pPr>
      <w:r>
        <w:separator/>
      </w:r>
    </w:p>
  </w:endnote>
  <w:endnote w:type="continuationSeparator" w:id="0">
    <w:p w:rsidR="00111477" w:rsidRDefault="00111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77" w:rsidRDefault="00111477">
      <w:pPr>
        <w:spacing w:before="0" w:after="0" w:line="240" w:lineRule="auto"/>
      </w:pPr>
      <w:r>
        <w:separator/>
      </w:r>
    </w:p>
  </w:footnote>
  <w:footnote w:type="continuationSeparator" w:id="0">
    <w:p w:rsidR="00111477" w:rsidRDefault="001114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77"/>
    <w:rsid w:val="00034C1A"/>
    <w:rsid w:val="00052C66"/>
    <w:rsid w:val="000F7673"/>
    <w:rsid w:val="00111477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B8517"/>
  <w15:docId w15:val="{6197DDF3-BD8B-4569-858F-5D2B17F0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9362DC0EBE4211B87B124BA92EC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45DE54-876B-4CE6-8378-D6B915697EBE}"/>
      </w:docPartPr>
      <w:docPartBody>
        <w:p w:rsidR="00000000" w:rsidRDefault="00F77A0E">
          <w:pPr>
            <w:pStyle w:val="759362DC0EBE4211B87B124BA92EC8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424B232EE24B9ABC615681643556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3E46-419D-4F60-90CE-B77B228C6C3E}"/>
      </w:docPartPr>
      <w:docPartBody>
        <w:p w:rsidR="00000000" w:rsidRDefault="00F77A0E">
          <w:pPr>
            <w:pStyle w:val="E8424B232EE24B9ABC6156816435565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1BD0E12CB1406CB37730010FC23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554D4-8C7B-4B1F-A5F6-344DC586908A}"/>
      </w:docPartPr>
      <w:docPartBody>
        <w:p w:rsidR="00000000" w:rsidRDefault="00F77A0E">
          <w:pPr>
            <w:pStyle w:val="D21BD0E12CB1406CB37730010FC230F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759362DC0EBE4211B87B124BA92EC854">
    <w:name w:val="759362DC0EBE4211B87B124BA92EC854"/>
  </w:style>
  <w:style w:type="paragraph" w:customStyle="1" w:styleId="E8424B232EE24B9ABC61568164355658">
    <w:name w:val="E8424B232EE24B9ABC61568164355658"/>
  </w:style>
  <w:style w:type="paragraph" w:customStyle="1" w:styleId="D21BD0E12CB1406CB37730010FC230F9">
    <w:name w:val="D21BD0E12CB1406CB37730010FC23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2</cp:revision>
  <dcterms:created xsi:type="dcterms:W3CDTF">2018-10-09T09:00:00Z</dcterms:created>
  <dcterms:modified xsi:type="dcterms:W3CDTF">2018-10-09T09:09:00Z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