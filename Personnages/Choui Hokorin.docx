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A91B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Choui Hokorin</w:t>
      </w:r>
    </w:p>
    <w:p w:rsidR="00A91BB1" w:rsidRPr="00A91BB1" w:rsidRDefault="00A91BB1" w:rsidP="00A91BB1">
      <w:pPr>
        <w:rPr>
          <w:lang w:val="fr-CH"/>
        </w:rPr>
      </w:pPr>
      <w:r>
        <w:rPr>
          <w:lang w:val="fr-CH"/>
        </w:rPr>
        <w:t>Élève à l’école de magie</w:t>
      </w:r>
      <w:r w:rsidR="0098398D">
        <w:rPr>
          <w:lang w:val="fr-CH"/>
        </w:rPr>
        <w:t xml:space="preserve"> dans la ligne B.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blonds, yeux verts.</w:t>
            </w:r>
          </w:p>
          <w:p w:rsidR="00A91BB1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1m65</w:t>
            </w:r>
          </w:p>
          <w:p w:rsidR="00A91BB1" w:rsidRPr="00034C1A" w:rsidRDefault="005E470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XX/XX/443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A91BB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Prudente, sincère, fière, fiable, débrouillarde.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la nature, aider les gens dans le besoin.</w:t>
            </w:r>
          </w:p>
          <w:p w:rsidR="00AC72FF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violents et agressifs</w:t>
            </w:r>
            <w:r w:rsidR="007E366F">
              <w:rPr>
                <w:noProof/>
                <w:lang w:val="fr-CH"/>
              </w:rPr>
              <w:t>.</w:t>
            </w:r>
          </w:p>
          <w:p w:rsidR="00AC72FF" w:rsidRPr="00034C1A" w:rsidRDefault="00AC72FF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C0C96459755A420A9D6C07B729C1E88B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A91BB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Plantes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2A0B018E8974F80AFA6BBBACCE1BC2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A91BB1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Études à l’académie de magie.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5E4708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A91BB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47FDEA501EE41A1A41993FD22213543"/>
                  </w:placeholder>
                  <w15:color w:val="C0C0C0"/>
                  <w15:repeatingSectionItem/>
                </w:sdtPr>
                <w:sdtEndPr/>
                <w:sdtContent>
                  <w:p w:rsidR="007E45A8" w:rsidRDefault="00A91BB1" w:rsidP="005E4708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aucune.</w:t>
                    </w:r>
                  </w:p>
                  <w:p w:rsidR="00E52305" w:rsidRPr="007E45A8" w:rsidRDefault="007E45A8" w:rsidP="007E45A8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4D1" w:rsidRDefault="00D074D1">
      <w:pPr>
        <w:spacing w:before="0" w:after="0" w:line="240" w:lineRule="auto"/>
      </w:pPr>
      <w:r>
        <w:separator/>
      </w:r>
    </w:p>
  </w:endnote>
  <w:end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4D1" w:rsidRDefault="00D074D1">
      <w:pPr>
        <w:spacing w:before="0" w:after="0" w:line="240" w:lineRule="auto"/>
      </w:pPr>
      <w:r>
        <w:separator/>
      </w:r>
    </w:p>
  </w:footnote>
  <w:footnote w:type="continuationSeparator" w:id="0">
    <w:p w:rsidR="00D074D1" w:rsidRDefault="00D074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B1"/>
    <w:rsid w:val="00034C1A"/>
    <w:rsid w:val="00052C66"/>
    <w:rsid w:val="00075EEA"/>
    <w:rsid w:val="000F7673"/>
    <w:rsid w:val="00120A7A"/>
    <w:rsid w:val="001257B1"/>
    <w:rsid w:val="001540D0"/>
    <w:rsid w:val="001F7F56"/>
    <w:rsid w:val="002A22EB"/>
    <w:rsid w:val="002B7E86"/>
    <w:rsid w:val="002F55E6"/>
    <w:rsid w:val="004F6BE6"/>
    <w:rsid w:val="005B7173"/>
    <w:rsid w:val="005E4708"/>
    <w:rsid w:val="00633A46"/>
    <w:rsid w:val="00644261"/>
    <w:rsid w:val="0065270C"/>
    <w:rsid w:val="00717DE0"/>
    <w:rsid w:val="007E366F"/>
    <w:rsid w:val="007E45A8"/>
    <w:rsid w:val="00842FD9"/>
    <w:rsid w:val="008E14E3"/>
    <w:rsid w:val="008E7825"/>
    <w:rsid w:val="008F480A"/>
    <w:rsid w:val="0098398D"/>
    <w:rsid w:val="00A6255B"/>
    <w:rsid w:val="00A91BB1"/>
    <w:rsid w:val="00AC72FF"/>
    <w:rsid w:val="00AD6D56"/>
    <w:rsid w:val="00B17066"/>
    <w:rsid w:val="00B35960"/>
    <w:rsid w:val="00BA0B66"/>
    <w:rsid w:val="00D074D1"/>
    <w:rsid w:val="00D3281B"/>
    <w:rsid w:val="00DB7226"/>
    <w:rsid w:val="00E52305"/>
    <w:rsid w:val="00E542DC"/>
    <w:rsid w:val="00E5478F"/>
    <w:rsid w:val="00E756F4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238BE20"/>
  <w15:docId w15:val="{9164713B-7F46-4180-B52F-861EC09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C96459755A420A9D6C07B729C1E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B3B89F-BDFC-4CA5-AB01-330648C280BE}"/>
      </w:docPartPr>
      <w:docPartBody>
        <w:p w:rsidR="00675646" w:rsidRDefault="00654FBA">
          <w:pPr>
            <w:pStyle w:val="C0C96459755A420A9D6C07B729C1E88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0B018E8974F80AFA6BBBACCE1BC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AB8FA1-DA9A-4055-9CA8-CBCCD90230C6}"/>
      </w:docPartPr>
      <w:docPartBody>
        <w:p w:rsidR="00675646" w:rsidRDefault="00654FBA">
          <w:pPr>
            <w:pStyle w:val="42A0B018E8974F80AFA6BBBACCE1BC2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7FDEA501EE41A1A41993FD22213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2DFFD0-EFE7-44FA-822D-A58BC62BB34C}"/>
      </w:docPartPr>
      <w:docPartBody>
        <w:p w:rsidR="00675646" w:rsidRDefault="00654FBA">
          <w:pPr>
            <w:pStyle w:val="447FDEA501EE41A1A41993FD2221354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A"/>
    <w:rsid w:val="002B11B5"/>
    <w:rsid w:val="00654FBA"/>
    <w:rsid w:val="00675646"/>
    <w:rsid w:val="00821E28"/>
    <w:rsid w:val="00A77BEC"/>
    <w:rsid w:val="00C1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0C96459755A420A9D6C07B729C1E88B">
    <w:name w:val="C0C96459755A420A9D6C07B729C1E88B"/>
  </w:style>
  <w:style w:type="paragraph" w:customStyle="1" w:styleId="42A0B018E8974F80AFA6BBBACCE1BC20">
    <w:name w:val="42A0B018E8974F80AFA6BBBACCE1BC20"/>
  </w:style>
  <w:style w:type="paragraph" w:customStyle="1" w:styleId="447FDEA501EE41A1A41993FD22213543">
    <w:name w:val="447FDEA501EE41A1A41993FD22213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28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9</cp:revision>
  <dcterms:created xsi:type="dcterms:W3CDTF">2017-12-12T11:40:00Z</dcterms:created>
  <dcterms:modified xsi:type="dcterms:W3CDTF">2018-07-06T19:57:00Z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