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83C" w:rsidRDefault="00604514" w:rsidP="00D4183C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Bigguurufu</w:t>
      </w:r>
      <w:r w:rsidR="008E14E3" w:rsidRPr="00034C1A">
        <w:rPr>
          <w:noProof/>
          <w:lang w:val="fr-CH"/>
        </w:rPr>
        <w:t xml:space="preserve"> </w:t>
      </w:r>
      <w:r>
        <w:rPr>
          <w:noProof/>
          <w:lang w:val="fr-CH"/>
        </w:rPr>
        <w:t>Arashi</w:t>
      </w:r>
    </w:p>
    <w:p w:rsidR="00D4183C" w:rsidRPr="00D4183C" w:rsidRDefault="00D4183C" w:rsidP="00D4183C">
      <w:pPr>
        <w:rPr>
          <w:lang w:val="fr-CH"/>
        </w:rPr>
      </w:pPr>
      <w:r>
        <w:rPr>
          <w:lang w:val="fr-CH"/>
        </w:rPr>
        <w:t>Meilleur ami et rival du personnage principal.</w:t>
      </w:r>
      <w:r w:rsidR="0045466E">
        <w:rPr>
          <w:lang w:val="fr-CH"/>
        </w:rPr>
        <w:t xml:space="preserve"> Représentant homme-bête des 4 piliers.</w:t>
      </w:r>
      <w:bookmarkStart w:id="0" w:name="_GoBack"/>
      <w:bookmarkEnd w:id="0"/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FC343D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mi-courts blancs avec certains bleus, yeux noirs, oreilles de loup et queue de loup.</w:t>
            </w:r>
          </w:p>
          <w:p w:rsidR="00FC343D" w:rsidRDefault="00FC343D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Taille : 1m85</w:t>
            </w:r>
          </w:p>
          <w:p w:rsidR="00FC343D" w:rsidRPr="00034C1A" w:rsidRDefault="00EA17A8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XX/XX/2034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Gentil, </w:t>
            </w:r>
          </w:p>
          <w:p w:rsidR="00FC343D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</w:t>
            </w:r>
          </w:p>
          <w:p w:rsidR="00FC343D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</w:t>
            </w:r>
          </w:p>
          <w:p w:rsidR="00FC343D" w:rsidRPr="00034C1A" w:rsidRDefault="00FC343D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 s’énerve vite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334F60E5DC8D4058A8A9A8B1215EB520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FC343D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Vent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334F60E5DC8D4058A8A9A8B1215EB520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8E14E3" w:rsidP="008E14E3">
                    <w:pPr>
                      <w:pStyle w:val="DateduCV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Pouvoir que seul ce personnage possède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959987F1A5DB457FA3B954CDA8ADF398"/>
                  </w:placeholder>
                  <w15:repeatingSectionItem/>
                </w:sdtPr>
                <w:sdtEndPr/>
                <w:sdtContent>
                  <w:p w:rsidR="00BC10CD" w:rsidRDefault="00B27A93" w:rsidP="00BC10CD">
                    <w:pPr>
                      <w:pStyle w:val="Titre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…</w:t>
                    </w:r>
                  </w:p>
                  <w:p w:rsidR="00E52305" w:rsidRPr="00D4183C" w:rsidRDefault="0045466E" w:rsidP="00D4183C">
                    <w:pPr>
                      <w:rPr>
                        <w:lang w:val="fr-CH"/>
                      </w:rPr>
                    </w:pP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BC10CD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D4183C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Élevé par les loups.</w:t>
            </w:r>
          </w:p>
          <w:p w:rsidR="00D4183C" w:rsidRPr="00034C1A" w:rsidRDefault="00D4183C" w:rsidP="00B17066">
            <w:pPr>
              <w:pStyle w:val="DateduCV"/>
              <w:ind w:right="582"/>
              <w:rPr>
                <w:noProof/>
                <w:lang w:val="fr-CH"/>
              </w:rPr>
            </w:pPr>
          </w:p>
        </w:tc>
      </w:tr>
      <w:tr w:rsidR="00E52305" w:rsidRPr="00034C1A">
        <w:tc>
          <w:tcPr>
            <w:tcW w:w="1778" w:type="dxa"/>
          </w:tcPr>
          <w:p w:rsidR="00E52305" w:rsidRPr="00034C1A" w:rsidRDefault="00BC10CD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BC10CD" w:rsidRDefault="00BC10CD" w:rsidP="00BC10C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Rencontre Mirai Kootta.</w:t>
            </w:r>
          </w:p>
          <w:p w:rsidR="00BC10CD" w:rsidRDefault="00BC10CD" w:rsidP="00BC10C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Études dans une académie de magie(la même que Kootta).</w:t>
            </w:r>
          </w:p>
          <w:p w:rsidR="00BC10CD" w:rsidRDefault="00BC10CD" w:rsidP="00BC10C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Rejoint la section de protection des races (fait parti des 4 pilliers des races).</w:t>
            </w:r>
          </w:p>
          <w:p w:rsidR="00BC10CD" w:rsidRDefault="00BC10CD" w:rsidP="00BC10C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Aide Modoru à voler les fragments du temps.</w:t>
            </w:r>
          </w:p>
          <w:p w:rsidR="00E52305" w:rsidRPr="00034C1A" w:rsidRDefault="00BC10CD" w:rsidP="00BC10CD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Meurt dans un combat contre Midore Shunkan.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CDB82F85DE1842AF897AF85D8E777A0F"/>
                  </w:placeholder>
                  <w15:color w:val="C0C0C0"/>
                  <w15:repeatingSectionItem/>
                </w:sdtPr>
                <w:sdtEndPr/>
                <w:sdtContent>
                  <w:p w:rsidR="00D4183C" w:rsidRPr="00C655A9" w:rsidRDefault="00D4183C" w:rsidP="00C655A9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</w:t>
                    </w:r>
                  </w:p>
                  <w:p w:rsidR="00B27A93" w:rsidRDefault="00D4183C" w:rsidP="00D4183C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Il est totalement coordonné avec Mirai </w:t>
                    </w:r>
                    <w:r w:rsidR="009E4B42">
                      <w:rPr>
                        <w:noProof/>
                        <w:lang w:val="fr-CH"/>
                      </w:rPr>
                      <w:t>Kootta</w:t>
                    </w:r>
                    <w:r>
                      <w:rPr>
                        <w:lang w:val="fr-CH"/>
                      </w:rPr>
                      <w:t>.</w:t>
                    </w:r>
                  </w:p>
                  <w:p w:rsidR="00E52305" w:rsidRPr="00D4183C" w:rsidRDefault="00B27A93" w:rsidP="00D4183C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Créateur du personnage : HeavnWolf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BA5" w:rsidRDefault="003D4BA5">
      <w:pPr>
        <w:spacing w:before="0" w:after="0" w:line="240" w:lineRule="auto"/>
      </w:pPr>
      <w:r>
        <w:separator/>
      </w:r>
    </w:p>
  </w:endnote>
  <w:endnote w:type="continuationSeparator" w:id="0">
    <w:p w:rsidR="003D4BA5" w:rsidRDefault="003D4B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BA5" w:rsidRDefault="003D4BA5">
      <w:pPr>
        <w:spacing w:before="0" w:after="0" w:line="240" w:lineRule="auto"/>
      </w:pPr>
      <w:r>
        <w:separator/>
      </w:r>
    </w:p>
  </w:footnote>
  <w:footnote w:type="continuationSeparator" w:id="0">
    <w:p w:rsidR="003D4BA5" w:rsidRDefault="003D4BA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3D"/>
    <w:rsid w:val="00034C1A"/>
    <w:rsid w:val="00052C66"/>
    <w:rsid w:val="000F7673"/>
    <w:rsid w:val="00120A7A"/>
    <w:rsid w:val="001257B1"/>
    <w:rsid w:val="001540D0"/>
    <w:rsid w:val="0017697E"/>
    <w:rsid w:val="002A22EB"/>
    <w:rsid w:val="002B7E86"/>
    <w:rsid w:val="003D4BA5"/>
    <w:rsid w:val="0045466E"/>
    <w:rsid w:val="004F6BE6"/>
    <w:rsid w:val="005B7173"/>
    <w:rsid w:val="00604514"/>
    <w:rsid w:val="00633A46"/>
    <w:rsid w:val="00644261"/>
    <w:rsid w:val="0065270C"/>
    <w:rsid w:val="00717DE0"/>
    <w:rsid w:val="00842FD9"/>
    <w:rsid w:val="0088013F"/>
    <w:rsid w:val="008E14E3"/>
    <w:rsid w:val="008E7825"/>
    <w:rsid w:val="008F480A"/>
    <w:rsid w:val="009E4B42"/>
    <w:rsid w:val="00A6255B"/>
    <w:rsid w:val="00AD6D56"/>
    <w:rsid w:val="00B17066"/>
    <w:rsid w:val="00B27A93"/>
    <w:rsid w:val="00B35960"/>
    <w:rsid w:val="00BC10CD"/>
    <w:rsid w:val="00C655A9"/>
    <w:rsid w:val="00D4183C"/>
    <w:rsid w:val="00E52305"/>
    <w:rsid w:val="00E542DC"/>
    <w:rsid w:val="00E5478F"/>
    <w:rsid w:val="00E756F4"/>
    <w:rsid w:val="00EA17A8"/>
    <w:rsid w:val="00EA4765"/>
    <w:rsid w:val="00F42A7E"/>
    <w:rsid w:val="00FA21BE"/>
    <w:rsid w:val="00FA7D15"/>
    <w:rsid w:val="00FB04D3"/>
    <w:rsid w:val="00FC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380F2F9C"/>
  <w15:docId w15:val="{D64C6782-F456-4166-AB9A-93D6213C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4F60E5DC8D4058A8A9A8B1215EB5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3EA676-813B-4BED-800F-3EEDFD684A9A}"/>
      </w:docPartPr>
      <w:docPartBody>
        <w:p w:rsidR="0069002E" w:rsidRDefault="00607732">
          <w:pPr>
            <w:pStyle w:val="334F60E5DC8D4058A8A9A8B1215EB52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59987F1A5DB457FA3B954CDA8ADF3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01288-B64E-49BE-8263-E39D4A4327DC}"/>
      </w:docPartPr>
      <w:docPartBody>
        <w:p w:rsidR="0069002E" w:rsidRDefault="00607732">
          <w:pPr>
            <w:pStyle w:val="959987F1A5DB457FA3B954CDA8ADF398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DB82F85DE1842AF897AF85D8E777A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3194C-AE15-43D3-83EF-3D6A0804E06B}"/>
      </w:docPartPr>
      <w:docPartBody>
        <w:p w:rsidR="0069002E" w:rsidRDefault="00607732">
          <w:pPr>
            <w:pStyle w:val="CDB82F85DE1842AF897AF85D8E777A0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32"/>
    <w:rsid w:val="0022178C"/>
    <w:rsid w:val="00284476"/>
    <w:rsid w:val="00607732"/>
    <w:rsid w:val="0069002E"/>
    <w:rsid w:val="007174D3"/>
    <w:rsid w:val="009B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34F60E5DC8D4058A8A9A8B1215EB520">
    <w:name w:val="334F60E5DC8D4058A8A9A8B1215EB520"/>
  </w:style>
  <w:style w:type="paragraph" w:customStyle="1" w:styleId="959987F1A5DB457FA3B954CDA8ADF398">
    <w:name w:val="959987F1A5DB457FA3B954CDA8ADF398"/>
  </w:style>
  <w:style w:type="paragraph" w:customStyle="1" w:styleId="CDB82F85DE1842AF897AF85D8E777A0F">
    <w:name w:val="CDB82F85DE1842AF897AF85D8E777A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27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9</cp:revision>
  <dcterms:created xsi:type="dcterms:W3CDTF">2018-01-02T19:16:00Z</dcterms:created>
  <dcterms:modified xsi:type="dcterms:W3CDTF">2018-07-06T20:03:00Z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