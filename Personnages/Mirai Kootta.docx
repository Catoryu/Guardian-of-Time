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Pr="00D11A81" w:rsidRDefault="00593543" w:rsidP="008E14E3">
      <w:pPr>
        <w:pStyle w:val="Nom"/>
        <w:ind w:left="0"/>
        <w:rPr>
          <w:noProof/>
          <w:lang w:val="fr-CH"/>
        </w:rPr>
      </w:pPr>
      <w:r w:rsidRPr="00D11A81">
        <w:rPr>
          <w:noProof/>
          <w:lang w:val="fr-CH"/>
        </w:rPr>
        <w:t>Mirai</w:t>
      </w:r>
      <w:r w:rsidR="008E14E3" w:rsidRPr="00D11A81">
        <w:rPr>
          <w:noProof/>
          <w:lang w:val="fr-CH"/>
        </w:rPr>
        <w:t xml:space="preserve"> </w:t>
      </w:r>
      <w:r w:rsidR="00A84B77">
        <w:rPr>
          <w:noProof/>
          <w:lang w:val="fr-CH"/>
        </w:rPr>
        <w:t>Kootta</w:t>
      </w:r>
    </w:p>
    <w:p w:rsidR="009A64E7" w:rsidRPr="00D11A81" w:rsidRDefault="009A64E7" w:rsidP="0096199C">
      <w:pPr>
        <w:rPr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D11A81" w:rsidRDefault="00593543">
            <w:pPr>
              <w:pStyle w:val="DateduCV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 xml:space="preserve">Cheveux </w:t>
            </w:r>
            <w:r w:rsidR="00614A45" w:rsidRPr="00D11A81">
              <w:rPr>
                <w:noProof/>
                <w:lang w:val="fr-CH"/>
              </w:rPr>
              <w:t xml:space="preserve">mi-courts </w:t>
            </w:r>
            <w:r w:rsidRPr="00D11A81">
              <w:rPr>
                <w:noProof/>
                <w:lang w:val="fr-CH"/>
              </w:rPr>
              <w:t xml:space="preserve">blanc-gris, yeux gris, </w:t>
            </w:r>
            <w:r w:rsidR="004B4459">
              <w:rPr>
                <w:noProof/>
                <w:lang w:val="fr-CH"/>
              </w:rPr>
              <w:t>chagron.</w:t>
            </w:r>
          </w:p>
          <w:p w:rsidR="00593543" w:rsidRPr="00D11A81" w:rsidRDefault="00DC41BB">
            <w:pPr>
              <w:pStyle w:val="DateduCV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 xml:space="preserve">Taille : </w:t>
            </w:r>
            <w:r w:rsidR="00BF6B09" w:rsidRPr="00D11A81">
              <w:rPr>
                <w:noProof/>
                <w:lang w:val="fr-CH"/>
              </w:rPr>
              <w:t>1m71</w:t>
            </w:r>
          </w:p>
          <w:p w:rsidR="00DC41BB" w:rsidRPr="00D11A81" w:rsidRDefault="00E50167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 : XX/XX/2034</w:t>
            </w:r>
          </w:p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2239FD" w:rsidP="008E14E3">
            <w:pPr>
              <w:pStyle w:val="DateduCV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Tolérant, protecteur, kudere, calme, doué, prudent, inventif.</w:t>
            </w:r>
          </w:p>
          <w:p w:rsidR="007A2997" w:rsidRDefault="007A2997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Aime : les nouilles, les gens perséverants.</w:t>
            </w:r>
          </w:p>
          <w:p w:rsidR="007A2997" w:rsidRDefault="007A2997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N’aime pas : les légumes,</w:t>
            </w:r>
            <w:r w:rsidR="00712AA0">
              <w:rPr>
                <w:noProof/>
                <w:lang w:val="fr-CH"/>
              </w:rPr>
              <w:t xml:space="preserve"> les fruits,</w:t>
            </w:r>
            <w:r>
              <w:rPr>
                <w:noProof/>
                <w:lang w:val="fr-CH"/>
              </w:rPr>
              <w:t xml:space="preserve"> les gens qui se sentent supérieurs.</w:t>
            </w:r>
          </w:p>
          <w:p w:rsidR="007A2997" w:rsidRPr="00D11A81" w:rsidRDefault="007A2997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</w:p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64FFD870FE2D41928C54C5F009E96B46"/>
                  </w:placeholder>
                  <w15:color w:val="C0C0C0"/>
                  <w15:repeatingSectionItem/>
                </w:sdtPr>
                <w:sdtEndPr/>
                <w:sdtContent>
                  <w:p w:rsidR="0065270C" w:rsidRPr="00D11A81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elements</w:t>
                    </w:r>
                  </w:p>
                  <w:p w:rsidR="0065270C" w:rsidRPr="00D11A81" w:rsidRDefault="00DC41BB" w:rsidP="008E14E3">
                    <w:pPr>
                      <w:pStyle w:val="DateduCV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Glace</w:t>
                    </w:r>
                    <w:r w:rsidR="00E50167">
                      <w:rPr>
                        <w:lang w:val="fr-CH"/>
                      </w:rPr>
                      <w:t>, Ténèbres (Bras droit)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64FFD870FE2D41928C54C5F009E96B46"/>
                  </w:placeholder>
                  <w15:color w:val="C0C0C0"/>
                  <w15:repeatingSectionItem/>
                </w:sdtPr>
                <w:sdtEndPr/>
                <w:sdtContent>
                  <w:p w:rsidR="0065270C" w:rsidRPr="00D11A81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personnel</w:t>
                    </w:r>
                  </w:p>
                  <w:p w:rsidR="00E52305" w:rsidRPr="00D11A81" w:rsidRDefault="00DC41BB" w:rsidP="008E14E3">
                    <w:pPr>
                      <w:pStyle w:val="DateduCV"/>
                      <w:rPr>
                        <w:lang w:val="fr-CH"/>
                      </w:rPr>
                    </w:pPr>
                    <w:r w:rsidRPr="00D11A81">
                      <w:rPr>
                        <w:lang w:val="fr-CH"/>
                      </w:rPr>
                      <w:t>Gravité</w:t>
                    </w:r>
                    <w:r w:rsidR="007A2997">
                      <w:rPr>
                        <w:lang w:val="fr-CH"/>
                      </w:rPr>
                      <w:t xml:space="preserve">, </w:t>
                    </w:r>
                    <w:r w:rsidR="00712AA0">
                      <w:rPr>
                        <w:lang w:val="fr-CH"/>
                      </w:rPr>
                      <w:t>Yeux élémentaires</w:t>
                    </w:r>
                  </w:p>
                </w:sdtContent>
              </w:sdt>
            </w:sdtContent>
          </w:sdt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eastAsiaTheme="minorEastAsia"/>
                <w:b/>
                <w:bCs/>
                <w:caps/>
                <w:lang w:val="fr-CH"/>
              </w:rPr>
              <w:id w:val="-691765356"/>
              <w15:repeatingSection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lang w:val="fr-CH"/>
                  </w:rPr>
                  <w:id w:val="-1126388115"/>
                  <w:placeholder>
                    <w:docPart w:val="4D31F83E46B54B35B181F50015504BE6"/>
                  </w:placeholder>
                  <w15:repeatingSectionItem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7E6050" w:rsidRDefault="007E70F3" w:rsidP="007E70F3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Représentant des dragons des 4 piliers du SRP</w:t>
                    </w:r>
                    <w:r>
                      <w:rPr>
                        <w:lang w:val="fr-CH"/>
                      </w:rPr>
                      <w:br/>
                      <w:t>Chef du SRP</w:t>
                    </w:r>
                  </w:p>
                  <w:p w:rsidR="00E52305" w:rsidRPr="000C4D8F" w:rsidRDefault="007E6050" w:rsidP="007E70F3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3</w:t>
                    </w:r>
                    <w:r w:rsidRPr="007E6050">
                      <w:rPr>
                        <w:vertAlign w:val="superscript"/>
                        <w:lang w:val="fr-CH"/>
                      </w:rPr>
                      <w:t>ème</w:t>
                    </w:r>
                    <w:r>
                      <w:rPr>
                        <w:lang w:val="fr-CH"/>
                      </w:rPr>
                      <w:t xml:space="preserve"> membre du conseil des dragons</w:t>
                    </w:r>
                    <w:r w:rsidR="007E70F3">
                      <w:rPr>
                        <w:lang w:val="fr-CH"/>
                      </w:rPr>
                      <w:br/>
                      <w:t>1</w:t>
                    </w:r>
                    <w:r w:rsidR="007E70F3" w:rsidRPr="009A64E7">
                      <w:rPr>
                        <w:vertAlign w:val="superscript"/>
                        <w:lang w:val="fr-CH"/>
                      </w:rPr>
                      <w:t>er</w:t>
                    </w:r>
                    <w:r w:rsidR="007E70F3">
                      <w:rPr>
                        <w:lang w:val="fr-CH"/>
                      </w:rPr>
                      <w:t xml:space="preserve"> chef du clan de glace</w:t>
                    </w:r>
                    <w:r w:rsidR="007E70F3">
                      <w:rPr>
                        <w:lang w:val="fr-CH"/>
                      </w:rPr>
                      <w:br/>
                      <w:t>Gardien du temps</w:t>
                    </w:r>
                  </w:p>
                </w:sdtContent>
              </w:sdt>
            </w:sdtContent>
          </w:sdt>
        </w:tc>
      </w:tr>
      <w:tr w:rsidR="00E52305" w:rsidRPr="00D11A81">
        <w:tc>
          <w:tcPr>
            <w:tcW w:w="1778" w:type="dxa"/>
          </w:tcPr>
          <w:p w:rsidR="00E52305" w:rsidRPr="00D11A81" w:rsidRDefault="00712A9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DC41BB" w:rsidRDefault="00DC41BB" w:rsidP="00B17066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Elevé par des dragons.</w:t>
            </w:r>
          </w:p>
          <w:p w:rsidR="0050372C" w:rsidRPr="00D11A81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Rencontre Bigguurufu Arashi.</w:t>
            </w:r>
          </w:p>
          <w:p w:rsidR="0050372C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Études dans une académie de magie.</w:t>
            </w:r>
          </w:p>
          <w:p w:rsidR="0050372C" w:rsidRPr="00D11A81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Obtention d’un fragment du temps.</w:t>
            </w:r>
          </w:p>
          <w:p w:rsidR="0050372C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Rejoint</w:t>
            </w:r>
            <w:r w:rsidRPr="00D11A81">
              <w:rPr>
                <w:noProof/>
                <w:lang w:val="fr-CH"/>
              </w:rPr>
              <w:t xml:space="preserve"> la </w:t>
            </w:r>
            <w:r>
              <w:rPr>
                <w:noProof/>
                <w:lang w:val="fr-CH"/>
              </w:rPr>
              <w:t>section de protection des races (fait parti des 4 pilliers des races).</w:t>
            </w:r>
          </w:p>
          <w:p w:rsidR="0050372C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Affronte le conseil des dragons (Les 10 dragons réignant sur la race draconnienne).</w:t>
            </w:r>
          </w:p>
          <w:p w:rsidR="0050372C" w:rsidRPr="00D11A81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Devient le chef de la section suite à la mort du précédent (il le nomme succésseur).</w:t>
            </w:r>
          </w:p>
          <w:p w:rsidR="0050372C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Vol des fragments temporels.</w:t>
            </w:r>
          </w:p>
          <w:p w:rsidR="0050372C" w:rsidRPr="00D11A81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Prend la fuite contre Midore Shunkan après la mort de ses compagnons.</w:t>
            </w:r>
          </w:p>
          <w:p w:rsidR="0050372C" w:rsidRPr="00D11A81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Voyage dans le temps</w:t>
            </w:r>
            <w:r>
              <w:rPr>
                <w:noProof/>
                <w:lang w:val="fr-CH"/>
              </w:rPr>
              <w:t>(n’est pas arrivé à la date souhaitée par la faute de Midore Shunkan)</w:t>
            </w:r>
            <w:r w:rsidRPr="00D11A81">
              <w:rPr>
                <w:noProof/>
                <w:lang w:val="fr-CH"/>
              </w:rPr>
              <w:t>.</w:t>
            </w:r>
          </w:p>
          <w:p w:rsidR="0050372C" w:rsidRPr="00D11A81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Education des premiers humains.</w:t>
            </w:r>
          </w:p>
          <w:p w:rsidR="0050372C" w:rsidRDefault="0050372C" w:rsidP="00B17066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Création des clans élémentaires et première académie de magie.</w:t>
            </w:r>
          </w:p>
          <w:p w:rsidR="005D4B59" w:rsidRPr="00D11A81" w:rsidRDefault="005D4B59" w:rsidP="00B17066">
            <w:pPr>
              <w:pStyle w:val="DateduCV"/>
              <w:ind w:right="582"/>
              <w:rPr>
                <w:noProof/>
                <w:lang w:val="fr-CH"/>
              </w:rPr>
            </w:pPr>
          </w:p>
        </w:tc>
        <w:bookmarkStart w:id="0" w:name="_GoBack"/>
        <w:bookmarkEnd w:id="0"/>
      </w:tr>
      <w:tr w:rsidR="00E52305" w:rsidRPr="00D11A81">
        <w:tc>
          <w:tcPr>
            <w:tcW w:w="1778" w:type="dxa"/>
          </w:tcPr>
          <w:p w:rsidR="00E52305" w:rsidRPr="00D11A81" w:rsidRDefault="00712A9F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lastRenderedPageBreak/>
              <w:t>histoire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0167" w:rsidRDefault="00E50167" w:rsidP="0050372C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Devie</w:t>
            </w:r>
            <w:r w:rsidR="0050372C">
              <w:rPr>
                <w:noProof/>
                <w:lang w:val="fr-CH"/>
              </w:rPr>
              <w:t>nt professeur en école de magie.</w:t>
            </w:r>
          </w:p>
          <w:p w:rsidR="0050372C" w:rsidRPr="00D11A81" w:rsidRDefault="0050372C" w:rsidP="0050372C">
            <w:pPr>
              <w:pStyle w:val="DateduCV"/>
              <w:ind w:right="582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1</w:t>
            </w:r>
            <w:r w:rsidRPr="00D11A81">
              <w:rPr>
                <w:noProof/>
                <w:vertAlign w:val="superscript"/>
                <w:lang w:val="fr-CH"/>
              </w:rPr>
              <w:t>er</w:t>
            </w:r>
            <w:r w:rsidRPr="00D11A81">
              <w:rPr>
                <w:noProof/>
                <w:lang w:val="fr-CH"/>
              </w:rPr>
              <w:t xml:space="preserve"> chef du clan de glace.</w:t>
            </w:r>
          </w:p>
        </w:tc>
      </w:tr>
      <w:tr w:rsidR="00E52305" w:rsidRPr="00D11A81">
        <w:tc>
          <w:tcPr>
            <w:tcW w:w="1778" w:type="dxa"/>
          </w:tcPr>
          <w:p w:rsidR="00E52305" w:rsidRPr="00D11A81" w:rsidRDefault="008E14E3">
            <w:pPr>
              <w:pStyle w:val="Titre1"/>
              <w:rPr>
                <w:noProof/>
                <w:lang w:val="fr-CH"/>
              </w:rPr>
            </w:pPr>
            <w:r w:rsidRPr="00D11A81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D11A81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7A2997" w:rsidRDefault="005E33C2" w:rsidP="005E33C2">
            <w:pPr>
              <w:rPr>
                <w:rFonts w:eastAsiaTheme="minorEastAsia"/>
                <w:lang w:val="fr-CH"/>
              </w:rPr>
            </w:pPr>
            <w:r w:rsidRPr="00D11A81">
              <w:rPr>
                <w:rFonts w:eastAsiaTheme="minorEastAsia"/>
                <w:lang w:val="fr-CH"/>
              </w:rPr>
              <w:t>Arm</w:t>
            </w:r>
            <w:r w:rsidR="00E3289C" w:rsidRPr="00D11A81">
              <w:rPr>
                <w:rFonts w:eastAsiaTheme="minorEastAsia"/>
                <w:lang w:val="fr-CH"/>
              </w:rPr>
              <w:t>es : C</w:t>
            </w:r>
            <w:r w:rsidR="00132131" w:rsidRPr="00D11A81">
              <w:rPr>
                <w:rFonts w:eastAsiaTheme="minorEastAsia"/>
                <w:lang w:val="fr-CH"/>
              </w:rPr>
              <w:t>haînes en acier, Frost Gale</w:t>
            </w:r>
            <w:r w:rsidR="004B4459">
              <w:rPr>
                <w:rFonts w:eastAsiaTheme="minorEastAsia"/>
                <w:lang w:val="fr-CH"/>
              </w:rPr>
              <w:t xml:space="preserve"> (arme divine)</w:t>
            </w:r>
            <w:r w:rsidRPr="00D11A81">
              <w:rPr>
                <w:rFonts w:eastAsiaTheme="minorEastAsia"/>
                <w:lang w:val="fr-CH"/>
              </w:rPr>
              <w:t xml:space="preserve">. </w:t>
            </w:r>
          </w:p>
          <w:p w:rsidR="00937589" w:rsidRPr="007A2997" w:rsidRDefault="00937589" w:rsidP="005E33C2">
            <w:pPr>
              <w:rPr>
                <w:rFonts w:eastAsiaTheme="minorEastAsia"/>
                <w:lang w:val="fr-CH"/>
              </w:rPr>
            </w:pPr>
            <w:r>
              <w:rPr>
                <w:color w:val="auto"/>
                <w:lang w:val="fr-CH"/>
              </w:rPr>
              <w:t>Créateur du personnage : Catoryu</w:t>
            </w:r>
          </w:p>
        </w:tc>
      </w:tr>
    </w:tbl>
    <w:p w:rsidR="00E52305" w:rsidRPr="00D11A81" w:rsidRDefault="00E52305" w:rsidP="00052C66">
      <w:pPr>
        <w:rPr>
          <w:lang w:val="fr-CH"/>
        </w:rPr>
      </w:pPr>
    </w:p>
    <w:sectPr w:rsidR="00E52305" w:rsidRPr="00D11A81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935" w:rsidRDefault="00160935">
      <w:pPr>
        <w:spacing w:before="0" w:after="0" w:line="240" w:lineRule="auto"/>
      </w:pPr>
      <w:r>
        <w:separator/>
      </w:r>
    </w:p>
  </w:endnote>
  <w:endnote w:type="continuationSeparator" w:id="0">
    <w:p w:rsidR="00160935" w:rsidRDefault="001609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D610E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935" w:rsidRDefault="00160935">
      <w:pPr>
        <w:spacing w:before="0" w:after="0" w:line="240" w:lineRule="auto"/>
      </w:pPr>
      <w:r>
        <w:separator/>
      </w:r>
    </w:p>
  </w:footnote>
  <w:footnote w:type="continuationSeparator" w:id="0">
    <w:p w:rsidR="00160935" w:rsidRDefault="0016093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543"/>
    <w:rsid w:val="000275D8"/>
    <w:rsid w:val="00052C66"/>
    <w:rsid w:val="000B18F0"/>
    <w:rsid w:val="000C4D8F"/>
    <w:rsid w:val="00120A7A"/>
    <w:rsid w:val="001257B1"/>
    <w:rsid w:val="00132131"/>
    <w:rsid w:val="001540D0"/>
    <w:rsid w:val="00160935"/>
    <w:rsid w:val="001F5203"/>
    <w:rsid w:val="002239FD"/>
    <w:rsid w:val="002A22EB"/>
    <w:rsid w:val="002B7E86"/>
    <w:rsid w:val="0036446F"/>
    <w:rsid w:val="00467A00"/>
    <w:rsid w:val="004B4459"/>
    <w:rsid w:val="004F6BE6"/>
    <w:rsid w:val="0050372C"/>
    <w:rsid w:val="005228ED"/>
    <w:rsid w:val="00593543"/>
    <w:rsid w:val="005B7173"/>
    <w:rsid w:val="005D4B59"/>
    <w:rsid w:val="005E33C2"/>
    <w:rsid w:val="00614A45"/>
    <w:rsid w:val="00633A46"/>
    <w:rsid w:val="00644261"/>
    <w:rsid w:val="0065270C"/>
    <w:rsid w:val="00712A9F"/>
    <w:rsid w:val="00712AA0"/>
    <w:rsid w:val="00717DE0"/>
    <w:rsid w:val="0075472A"/>
    <w:rsid w:val="007733C9"/>
    <w:rsid w:val="007A2997"/>
    <w:rsid w:val="007E6050"/>
    <w:rsid w:val="007E70F3"/>
    <w:rsid w:val="007F4C1D"/>
    <w:rsid w:val="00842FD9"/>
    <w:rsid w:val="008E14E3"/>
    <w:rsid w:val="008E7825"/>
    <w:rsid w:val="008F480A"/>
    <w:rsid w:val="00937589"/>
    <w:rsid w:val="00947A0D"/>
    <w:rsid w:val="0096199C"/>
    <w:rsid w:val="009A64E7"/>
    <w:rsid w:val="009B7CE8"/>
    <w:rsid w:val="00A31828"/>
    <w:rsid w:val="00A6255B"/>
    <w:rsid w:val="00A84B77"/>
    <w:rsid w:val="00AD6D56"/>
    <w:rsid w:val="00AD7AC2"/>
    <w:rsid w:val="00AF2308"/>
    <w:rsid w:val="00AF4E52"/>
    <w:rsid w:val="00B15799"/>
    <w:rsid w:val="00B17066"/>
    <w:rsid w:val="00B35960"/>
    <w:rsid w:val="00B928C9"/>
    <w:rsid w:val="00BF6B09"/>
    <w:rsid w:val="00D11A81"/>
    <w:rsid w:val="00D610E6"/>
    <w:rsid w:val="00DC41BB"/>
    <w:rsid w:val="00DF0377"/>
    <w:rsid w:val="00E0039E"/>
    <w:rsid w:val="00E3289C"/>
    <w:rsid w:val="00E50167"/>
    <w:rsid w:val="00E52305"/>
    <w:rsid w:val="00E542DC"/>
    <w:rsid w:val="00E5478F"/>
    <w:rsid w:val="00E756F4"/>
    <w:rsid w:val="00EA3509"/>
    <w:rsid w:val="00EA4765"/>
    <w:rsid w:val="00FA21BE"/>
    <w:rsid w:val="00FB302C"/>
    <w:rsid w:val="00FD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1E434B22"/>
  <w15:docId w15:val="{9E90968F-0FBB-44C5-8060-8992430D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mca\Desktop\Description%20de%20personnag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4FFD870FE2D41928C54C5F009E96B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5B9F8F-8F68-4258-9950-1A3E41B5B402}"/>
      </w:docPartPr>
      <w:docPartBody>
        <w:p w:rsidR="006D0845" w:rsidRDefault="006C341D">
          <w:pPr>
            <w:pStyle w:val="64FFD870FE2D41928C54C5F009E96B4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31F83E46B54B35B181F50015504B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374A7-FF7A-4923-89C5-1DFDFC3C10D1}"/>
      </w:docPartPr>
      <w:docPartBody>
        <w:p w:rsidR="006D0845" w:rsidRDefault="006C341D">
          <w:pPr>
            <w:pStyle w:val="4D31F83E46B54B35B181F50015504BE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1D"/>
    <w:rsid w:val="00090703"/>
    <w:rsid w:val="000E18E1"/>
    <w:rsid w:val="001D39C9"/>
    <w:rsid w:val="001E0E1A"/>
    <w:rsid w:val="002E6C0A"/>
    <w:rsid w:val="00366E8B"/>
    <w:rsid w:val="0041241E"/>
    <w:rsid w:val="004545AF"/>
    <w:rsid w:val="006C341D"/>
    <w:rsid w:val="006D0845"/>
    <w:rsid w:val="006E5D55"/>
    <w:rsid w:val="00A6758F"/>
    <w:rsid w:val="00C02EF1"/>
    <w:rsid w:val="00CD0B73"/>
    <w:rsid w:val="00D719BD"/>
    <w:rsid w:val="00E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4FFD870FE2D41928C54C5F009E96B46">
    <w:name w:val="64FFD870FE2D41928C54C5F009E96B46"/>
  </w:style>
  <w:style w:type="paragraph" w:customStyle="1" w:styleId="4D31F83E46B54B35B181F50015504BE6">
    <w:name w:val="4D31F83E46B54B35B181F50015504BE6"/>
  </w:style>
  <w:style w:type="paragraph" w:customStyle="1" w:styleId="7F231D1AA0274D2D9D8D93B60457A137">
    <w:name w:val="7F231D1AA0274D2D9D8D93B60457A1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personnages.dotx</Template>
  <TotalTime>94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carneiro</dc:creator>
  <cp:keywords/>
  <cp:lastModifiedBy>MOTA-CARNEIRO Rui-Manuel</cp:lastModifiedBy>
  <cp:revision>35</cp:revision>
  <dcterms:created xsi:type="dcterms:W3CDTF">2017-12-11T11:58:00Z</dcterms:created>
  <dcterms:modified xsi:type="dcterms:W3CDTF">2018-10-09T09:38:00Z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