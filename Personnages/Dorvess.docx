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305" w:rsidRDefault="00045F29" w:rsidP="008E14E3">
      <w:pPr>
        <w:pStyle w:val="Nom"/>
        <w:ind w:left="0"/>
        <w:rPr>
          <w:noProof/>
          <w:lang w:val="fr-CH"/>
        </w:rPr>
      </w:pPr>
      <w:r>
        <w:rPr>
          <w:noProof/>
          <w:lang w:val="fr-CH"/>
        </w:rPr>
        <w:t>Dorvess</w:t>
      </w:r>
    </w:p>
    <w:p w:rsidR="00BD48D3" w:rsidRPr="001525B3" w:rsidRDefault="00BD48D3" w:rsidP="001525B3">
      <w:pPr>
        <w:rPr>
          <w:color w:val="7F7F7F" w:themeColor="text1" w:themeTint="80"/>
          <w:lang w:val="fr-CH"/>
        </w:rPr>
      </w:pPr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1525B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Cheveux </w:t>
            </w:r>
            <w:r w:rsidR="00045F29">
              <w:rPr>
                <w:noProof/>
                <w:color w:val="7F7F7F" w:themeColor="text1" w:themeTint="80"/>
                <w:lang w:val="fr-CH"/>
              </w:rPr>
              <w:t>noirs longs</w:t>
            </w:r>
            <w:r>
              <w:rPr>
                <w:noProof/>
                <w:lang w:val="fr-CH"/>
              </w:rPr>
              <w:t xml:space="preserve">, yeux </w:t>
            </w:r>
            <w:r w:rsidR="00045F29">
              <w:rPr>
                <w:noProof/>
                <w:lang w:val="fr-CH"/>
              </w:rPr>
              <w:t>violets</w:t>
            </w:r>
            <w:r>
              <w:rPr>
                <w:noProof/>
                <w:lang w:val="fr-CH"/>
              </w:rPr>
              <w:t xml:space="preserve">, </w:t>
            </w:r>
            <w:r w:rsidR="00045F29">
              <w:rPr>
                <w:noProof/>
                <w:color w:val="7F7F7F" w:themeColor="text1" w:themeTint="80"/>
                <w:lang w:val="fr-CH"/>
              </w:rPr>
              <w:t>dragon</w:t>
            </w:r>
            <w:r>
              <w:rPr>
                <w:noProof/>
                <w:lang w:val="fr-CH"/>
              </w:rPr>
              <w:t>.</w:t>
            </w:r>
          </w:p>
          <w:p w:rsidR="001525B3" w:rsidRDefault="001525B3">
            <w:pPr>
              <w:pStyle w:val="DateduCV"/>
              <w:rPr>
                <w:noProof/>
                <w:color w:val="7F7F7F" w:themeColor="text1" w:themeTint="80"/>
                <w:lang w:val="fr-CH"/>
              </w:rPr>
            </w:pPr>
            <w:r>
              <w:rPr>
                <w:noProof/>
                <w:lang w:val="fr-CH"/>
              </w:rPr>
              <w:t>Taille :</w:t>
            </w:r>
            <w:r w:rsidR="00045F29">
              <w:rPr>
                <w:noProof/>
                <w:color w:val="7F7F7F" w:themeColor="text1" w:themeTint="80"/>
                <w:lang w:val="fr-CH"/>
              </w:rPr>
              <w:t xml:space="preserve"> 1m86</w:t>
            </w:r>
          </w:p>
          <w:p w:rsidR="001525B3" w:rsidRPr="00034C1A" w:rsidRDefault="00822531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Date de naissance</w:t>
            </w:r>
            <w:r w:rsidR="001525B3">
              <w:rPr>
                <w:noProof/>
                <w:lang w:val="fr-CH"/>
              </w:rPr>
              <w:t xml:space="preserve"> : </w:t>
            </w:r>
            <w:r w:rsidR="001525B3" w:rsidRPr="001525B3">
              <w:rPr>
                <w:noProof/>
                <w:color w:val="7F7F7F" w:themeColor="text1" w:themeTint="80"/>
                <w:lang w:val="fr-CH"/>
              </w:rPr>
              <w:t>XX</w:t>
            </w:r>
            <w:r>
              <w:rPr>
                <w:noProof/>
                <w:color w:val="7F7F7F" w:themeColor="text1" w:themeTint="80"/>
                <w:lang w:val="fr-CH"/>
              </w:rPr>
              <w:t>/XX/</w:t>
            </w:r>
            <w:r w:rsidR="00B73689">
              <w:rPr>
                <w:noProof/>
                <w:color w:val="7F7F7F" w:themeColor="text1" w:themeTint="80"/>
                <w:lang w:val="fr-CH"/>
              </w:rPr>
              <w:t>-4376MK</w:t>
            </w:r>
            <w:bookmarkStart w:id="0" w:name="_GoBack"/>
            <w:bookmarkEnd w:id="0"/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1525B3" w:rsidRDefault="001525B3" w:rsidP="008E14E3">
            <w:pPr>
              <w:pStyle w:val="DateduCV"/>
              <w:rPr>
                <w:noProof/>
                <w:color w:val="808080" w:themeColor="background1" w:themeShade="80"/>
                <w:lang w:val="fr-CH"/>
              </w:rPr>
            </w:pPr>
            <w:r w:rsidRPr="001525B3">
              <w:rPr>
                <w:noProof/>
                <w:color w:val="808080" w:themeColor="background1" w:themeShade="80"/>
                <w:lang w:val="fr-CH"/>
              </w:rPr>
              <w:t>Adjectifs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Aime : </w:t>
            </w:r>
            <w:r w:rsidR="00045F29">
              <w:rPr>
                <w:noProof/>
                <w:lang w:val="fr-CH"/>
              </w:rPr>
              <w:t>Les gens puissants.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N’aime pas : </w:t>
            </w:r>
            <w:r w:rsidR="00045F29">
              <w:rPr>
                <w:noProof/>
                <w:lang w:val="fr-CH"/>
              </w:rPr>
              <w:t>Les faibles.</w:t>
            </w:r>
          </w:p>
          <w:p w:rsidR="001525B3" w:rsidRPr="00034C1A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Détails</w:t>
            </w:r>
            <w:r w:rsidR="00045F29">
              <w:rPr>
                <w:noProof/>
                <w:lang w:val="fr-CH"/>
              </w:rPr>
              <w:t> : Il adore combattre des gens puissants.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E2329E53FA814EDCBD39BA51C632AA1A"/>
                  </w:placeholder>
                  <w15:color w:val="C0C0C0"/>
                  <w15:repeatingSectionItem/>
                </w:sdtPr>
                <w:sdtEndPr>
                  <w:rPr>
                    <w:color w:val="7F7F7F" w:themeColor="text1" w:themeTint="80"/>
                  </w:rPr>
                </w:sdtEndPr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elements</w:t>
                    </w:r>
                  </w:p>
                  <w:p w:rsidR="0065270C" w:rsidRPr="001525B3" w:rsidRDefault="00045F29" w:rsidP="008E14E3">
                    <w:pPr>
                      <w:pStyle w:val="DateduCV"/>
                      <w:rPr>
                        <w:color w:val="7F7F7F" w:themeColor="text1" w:themeTint="80"/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>Ténèbres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E2329E53FA814EDCBD39BA51C632AA1A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personnel</w:t>
                    </w:r>
                  </w:p>
                  <w:p w:rsidR="00E52305" w:rsidRPr="00034C1A" w:rsidRDefault="00045F29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Peut séparer son âme de son corps.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126388115"/>
                  <w:placeholder>
                    <w:docPart w:val="F2D6515171034D5B8F5E66925C9D03E8"/>
                  </w:placeholder>
                  <w15:repeatingSectionItem/>
                </w:sdtPr>
                <w:sdtEndPr/>
                <w:sdtContent>
                  <w:p w:rsidR="00045F29" w:rsidRDefault="00045F29" w:rsidP="008E14E3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808080" w:themeColor="background1" w:themeShade="80"/>
                        <w:lang w:val="fr-CH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808080" w:themeColor="background1" w:themeShade="80"/>
                        <w:lang w:val="fr-CH"/>
                        <w14:ligatures w14:val="none"/>
                      </w:rPr>
                      <w:t>1</w:t>
                    </w:r>
                    <w:r w:rsidRPr="00045F29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808080" w:themeColor="background1" w:themeShade="80"/>
                        <w:vertAlign w:val="superscript"/>
                        <w:lang w:val="fr-CH"/>
                        <w14:ligatures w14:val="none"/>
                      </w:rPr>
                      <w:t>er</w:t>
                    </w: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808080" w:themeColor="background1" w:themeShade="80"/>
                        <w:lang w:val="fr-CH"/>
                        <w14:ligatures w14:val="none"/>
                      </w:rPr>
                      <w:t xml:space="preserve"> du Conseil des dragons</w:t>
                    </w:r>
                  </w:p>
                  <w:p w:rsidR="00E52305" w:rsidRPr="00045F29" w:rsidRDefault="00045F29" w:rsidP="00045F29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Plus puissant dragon de l’histoire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045F29" w:rsidP="00B17066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color w:val="7F7F7F" w:themeColor="text1" w:themeTint="80"/>
                <w:lang w:val="fr-CH"/>
              </w:rPr>
              <w:t>…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045F29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color w:val="7F7F7F" w:themeColor="text1" w:themeTint="80"/>
                <w:lang w:val="fr-CH"/>
              </w:rPr>
              <w:t>…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368215953"/>
                  <w:placeholder>
                    <w:docPart w:val="57FDF8DB88BC4CE59846C01B2906A0D7"/>
                  </w:placeholder>
                  <w15:color w:val="C0C0C0"/>
                  <w15:repeatingSectionItem/>
                </w:sdtPr>
                <w:sdtEndPr/>
                <w:sdtContent>
                  <w:p w:rsidR="00BD48D3" w:rsidRPr="00822531" w:rsidRDefault="00BD48D3" w:rsidP="00822531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 xml:space="preserve">Armes : </w:t>
                    </w:r>
                    <w:proofErr w:type="spellStart"/>
                    <w:r w:rsidR="00045F29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  <w:t>Muteki</w:t>
                    </w:r>
                    <w:proofErr w:type="spellEnd"/>
                    <w:r w:rsidR="00045F29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  <w:t xml:space="preserve"> (Manteau indestructible)</w:t>
                    </w:r>
                  </w:p>
                  <w:p w:rsidR="00F42949" w:rsidRDefault="00045F29" w:rsidP="00BD48D3">
                    <w:pPr>
                      <w:rPr>
                        <w:color w:val="808080" w:themeColor="background1" w:themeShade="80"/>
                        <w:lang w:val="fr-CH"/>
                      </w:rPr>
                    </w:pPr>
                    <w:r>
                      <w:rPr>
                        <w:color w:val="808080" w:themeColor="background1" w:themeShade="80"/>
                        <w:lang w:val="fr-CH"/>
                      </w:rPr>
                      <w:t>Se déplace toujours en laissant des ombres/ténèbres derrière lui.</w:t>
                    </w:r>
                  </w:p>
                  <w:p w:rsidR="00E52305" w:rsidRPr="00BD48D3" w:rsidRDefault="00F42949" w:rsidP="00BD48D3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 xml:space="preserve">Créateur du personnage : </w:t>
                    </w:r>
                    <w:proofErr w:type="spellStart"/>
                    <w:r w:rsidR="00045F29">
                      <w:rPr>
                        <w:lang w:val="fr-CH"/>
                      </w:rPr>
                      <w:t>Catoryu</w:t>
                    </w:r>
                    <w:proofErr w:type="spellEnd"/>
                  </w:p>
                </w:sdtContent>
              </w:sdt>
            </w:sdtContent>
          </w:sdt>
        </w:tc>
      </w:tr>
    </w:tbl>
    <w:p w:rsidR="00E52305" w:rsidRPr="00034C1A" w:rsidRDefault="00E52305" w:rsidP="00052C66">
      <w:pPr>
        <w:rPr>
          <w:lang w:val="fr-CH"/>
        </w:rPr>
      </w:pPr>
    </w:p>
    <w:sectPr w:rsidR="00E52305" w:rsidRPr="00034C1A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5F29" w:rsidRDefault="00045F29">
      <w:pPr>
        <w:spacing w:before="0" w:after="0" w:line="240" w:lineRule="auto"/>
      </w:pPr>
      <w:r>
        <w:separator/>
      </w:r>
    </w:p>
  </w:endnote>
  <w:endnote w:type="continuationSeparator" w:id="0">
    <w:p w:rsidR="00045F29" w:rsidRDefault="00045F2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717D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5F29" w:rsidRDefault="00045F29">
      <w:pPr>
        <w:spacing w:before="0" w:after="0" w:line="240" w:lineRule="auto"/>
      </w:pPr>
      <w:r>
        <w:separator/>
      </w:r>
    </w:p>
  </w:footnote>
  <w:footnote w:type="continuationSeparator" w:id="0">
    <w:p w:rsidR="00045F29" w:rsidRDefault="00045F29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CH" w:vendorID="64" w:dllVersion="6" w:nlCheck="1" w:checkStyle="0"/>
  <w:activeWritingStyle w:appName="MSWord" w:lang="fr-CH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F29"/>
    <w:rsid w:val="00034C1A"/>
    <w:rsid w:val="00045F29"/>
    <w:rsid w:val="00052C66"/>
    <w:rsid w:val="000F7673"/>
    <w:rsid w:val="00120A7A"/>
    <w:rsid w:val="001257B1"/>
    <w:rsid w:val="00127565"/>
    <w:rsid w:val="001525B3"/>
    <w:rsid w:val="001540D0"/>
    <w:rsid w:val="001C5393"/>
    <w:rsid w:val="002A22EB"/>
    <w:rsid w:val="002B7E86"/>
    <w:rsid w:val="004F6BE6"/>
    <w:rsid w:val="005B7173"/>
    <w:rsid w:val="00633A46"/>
    <w:rsid w:val="00644261"/>
    <w:rsid w:val="0065270C"/>
    <w:rsid w:val="00717DE0"/>
    <w:rsid w:val="00822531"/>
    <w:rsid w:val="00842FD9"/>
    <w:rsid w:val="008E14E3"/>
    <w:rsid w:val="008E7825"/>
    <w:rsid w:val="008F480A"/>
    <w:rsid w:val="00A6255B"/>
    <w:rsid w:val="00AD6D56"/>
    <w:rsid w:val="00B17066"/>
    <w:rsid w:val="00B35960"/>
    <w:rsid w:val="00B73689"/>
    <w:rsid w:val="00BD48D3"/>
    <w:rsid w:val="00C66757"/>
    <w:rsid w:val="00D404D1"/>
    <w:rsid w:val="00E52305"/>
    <w:rsid w:val="00E542DC"/>
    <w:rsid w:val="00E5478F"/>
    <w:rsid w:val="00E756F4"/>
    <w:rsid w:val="00EA4765"/>
    <w:rsid w:val="00F42949"/>
    <w:rsid w:val="00FA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60E7AFDC"/>
  <w15:docId w15:val="{9D2E94FF-3C6B-41A6-AC47-A0C1BFF23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Personnages\How%20To%20Create\Description%20de%20personnage%20V3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2329E53FA814EDCBD39BA51C632AA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8A8D56-A1D0-45C8-8402-822080BC784C}"/>
      </w:docPartPr>
      <w:docPartBody>
        <w:p w:rsidR="008D77DE" w:rsidRDefault="008D77DE">
          <w:pPr>
            <w:pStyle w:val="E2329E53FA814EDCBD39BA51C632AA1A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2D6515171034D5B8F5E66925C9D03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684B4AB-FEB0-4D30-8040-7B9D05ADCE46}"/>
      </w:docPartPr>
      <w:docPartBody>
        <w:p w:rsidR="008D77DE" w:rsidRDefault="008D77DE">
          <w:pPr>
            <w:pStyle w:val="F2D6515171034D5B8F5E66925C9D03E8"/>
          </w:pPr>
          <w:r>
            <w:rPr>
              <w:rStyle w:val="Textedelespacerserv"/>
            </w:rPr>
            <w:t xml:space="preserve">Enter any content that you want to repeat, including other content controls. You can also </w:t>
          </w:r>
          <w:r>
            <w:rPr>
              <w:rStyle w:val="Textedelespacerserv"/>
            </w:rPr>
            <w:t>insert this control around table rows in order to repeat parts of a table.</w:t>
          </w:r>
        </w:p>
      </w:docPartBody>
    </w:docPart>
    <w:docPart>
      <w:docPartPr>
        <w:name w:val="57FDF8DB88BC4CE59846C01B2906A0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E7060E-618A-4DDF-BA56-63CC22EBEDAA}"/>
      </w:docPartPr>
      <w:docPartBody>
        <w:p w:rsidR="008D77DE" w:rsidRDefault="008D77DE">
          <w:pPr>
            <w:pStyle w:val="57FDF8DB88BC4CE59846C01B2906A0D7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7DE"/>
    <w:rsid w:val="008D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E2329E53FA814EDCBD39BA51C632AA1A">
    <w:name w:val="E2329E53FA814EDCBD39BA51C632AA1A"/>
  </w:style>
  <w:style w:type="paragraph" w:customStyle="1" w:styleId="F2D6515171034D5B8F5E66925C9D03E8">
    <w:name w:val="F2D6515171034D5B8F5E66925C9D03E8"/>
  </w:style>
  <w:style w:type="paragraph" w:customStyle="1" w:styleId="57FDF8DB88BC4CE59846C01B2906A0D7">
    <w:name w:val="57FDF8DB88BC4CE59846C01B2906A0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 V3.1.dotx</Template>
  <TotalTime>6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carneiro</dc:creator>
  <cp:keywords/>
  <cp:lastModifiedBy>rui carneiro</cp:lastModifiedBy>
  <cp:revision>2</cp:revision>
  <dcterms:created xsi:type="dcterms:W3CDTF">2018-10-23T14:10:00Z</dcterms:created>
  <dcterms:modified xsi:type="dcterms:W3CDTF">2018-10-23T14:20:00Z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