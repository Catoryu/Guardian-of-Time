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8D3" w:rsidRDefault="00FC4A85" w:rsidP="00FC4A85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Hikami - Ice god</w:t>
      </w:r>
    </w:p>
    <w:p w:rsidR="003F4A30" w:rsidRPr="003F4A30" w:rsidRDefault="003F4A30" w:rsidP="003F4A30">
      <w:pPr>
        <w:rPr>
          <w:lang w:val="fr-CH"/>
        </w:rPr>
      </w:pPr>
      <w:r>
        <w:rPr>
          <w:lang w:val="fr-CH"/>
        </w:rPr>
        <w:t>Dieu de la glace.</w:t>
      </w:r>
      <w:bookmarkStart w:id="0" w:name="_GoBack"/>
      <w:bookmarkEnd w:id="0"/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FC4A8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longs en glace</w:t>
            </w:r>
            <w:r w:rsidR="001525B3">
              <w:rPr>
                <w:noProof/>
                <w:lang w:val="fr-CH"/>
              </w:rPr>
              <w:t xml:space="preserve">, yeux </w:t>
            </w:r>
            <w:r>
              <w:rPr>
                <w:noProof/>
                <w:color w:val="7F7F7F" w:themeColor="text1" w:themeTint="80"/>
                <w:lang w:val="fr-CH"/>
              </w:rPr>
              <w:t>bleus clairs</w:t>
            </w:r>
            <w:r w:rsidR="001525B3"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FC4A85">
              <w:rPr>
                <w:noProof/>
                <w:color w:val="7F7F7F" w:themeColor="text1" w:themeTint="80"/>
                <w:lang w:val="fr-CH"/>
              </w:rPr>
              <w:t>2m53</w:t>
            </w:r>
          </w:p>
          <w:p w:rsidR="00FC4A85" w:rsidRPr="00FC4A85" w:rsidRDefault="00822531" w:rsidP="00FC4A85">
            <w:pPr>
              <w:pStyle w:val="DateduCV"/>
              <w:rPr>
                <w:noProof/>
                <w:color w:val="A6A6A6" w:themeColor="background1" w:themeShade="A6"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FC4A85">
              <w:rPr>
                <w:noProof/>
                <w:color w:val="7F7F7F" w:themeColor="text1" w:themeTint="80"/>
                <w:lang w:val="fr-CH"/>
              </w:rPr>
              <w:t>Aucune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FC4A85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Calme, impérturbable.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(Nourriture, personnalités, autre)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(Nourriture, personnalités, autre)</w:t>
            </w:r>
          </w:p>
          <w:p w:rsidR="001525B3" w:rsidRPr="00034C1A" w:rsidRDefault="001525B3" w:rsidP="00FC4A8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="00FC4A85">
              <w:rPr>
                <w:noProof/>
                <w:color w:val="A6A6A6" w:themeColor="background1" w:themeShade="A6"/>
                <w:lang w:val="fr-CH"/>
              </w:rPr>
              <w:t>Il donne rarement des armes divines ou des pouvoirs.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D4F61F6A339F4215800438DA88AFB0DE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FC4A85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Glace.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D4F61F6A339F4215800438DA88AFB0DE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FC4A85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Glace divine.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35DA3D7AAC5643CEBC9DFF9B11690439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FC4A85" w:rsidP="00FC4A85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t>Dieu de la glace.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FC4A85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Dieu de la glace.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FC4A85" w:rsidRDefault="00FC4A85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Dieu de la glace.</w:t>
            </w:r>
          </w:p>
          <w:p w:rsidR="00E52305" w:rsidRPr="00034C1A" w:rsidRDefault="00FC4A8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Sélectionne Mirai Kootta comme participant en lui donnant un fragment du temps en 2050.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ADA72A0FCE554CC19EF654F71F35A480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FC4A85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Frost Gale (Originelle)</w:t>
                    </w:r>
                  </w:p>
                  <w:p w:rsidR="00E52305" w:rsidRPr="00BD48D3" w:rsidRDefault="00F42949" w:rsidP="00FC4A85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proofErr w:type="spellStart"/>
                    <w:r w:rsidR="00FC4A85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>Catoryu</w:t>
                    </w:r>
                    <w:proofErr w:type="spellEnd"/>
                  </w:p>
                </w:sdtContent>
              </w:sdt>
            </w:sdtContent>
          </w:sdt>
        </w:tc>
      </w:tr>
    </w:tbl>
    <w:p w:rsidR="00E52305" w:rsidRPr="00034C1A" w:rsidRDefault="000A3B1E" w:rsidP="00052C66">
      <w:pPr>
        <w:rPr>
          <w:lang w:val="fr-CH"/>
        </w:rPr>
      </w:pPr>
      <w:r>
        <w:rPr>
          <w:lang w:val="fr-CH"/>
        </w:rPr>
        <w:t xml:space="preserve"> </w:t>
      </w: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4D7" w:rsidRDefault="005F64D7">
      <w:pPr>
        <w:spacing w:before="0" w:after="0" w:line="240" w:lineRule="auto"/>
      </w:pPr>
      <w:r>
        <w:separator/>
      </w:r>
    </w:p>
  </w:endnote>
  <w:endnote w:type="continuationSeparator" w:id="0">
    <w:p w:rsidR="005F64D7" w:rsidRDefault="005F64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4D7" w:rsidRDefault="005F64D7">
      <w:pPr>
        <w:spacing w:before="0" w:after="0" w:line="240" w:lineRule="auto"/>
      </w:pPr>
      <w:r>
        <w:separator/>
      </w:r>
    </w:p>
  </w:footnote>
  <w:footnote w:type="continuationSeparator" w:id="0">
    <w:p w:rsidR="005F64D7" w:rsidRDefault="005F64D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fr-CH" w:vendorID="64" w:dllVersion="6" w:nlCheck="1" w:checkStyle="0"/>
  <w:activeWritingStyle w:appName="MSWord" w:lang="fr-CH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4D7"/>
    <w:rsid w:val="00034C1A"/>
    <w:rsid w:val="00052C66"/>
    <w:rsid w:val="000A3B1E"/>
    <w:rsid w:val="000F7673"/>
    <w:rsid w:val="00120A7A"/>
    <w:rsid w:val="001257B1"/>
    <w:rsid w:val="00127565"/>
    <w:rsid w:val="001525B3"/>
    <w:rsid w:val="001540D0"/>
    <w:rsid w:val="001766B5"/>
    <w:rsid w:val="001C5393"/>
    <w:rsid w:val="002A22EB"/>
    <w:rsid w:val="002B7E86"/>
    <w:rsid w:val="003F4A30"/>
    <w:rsid w:val="004F6BE6"/>
    <w:rsid w:val="005B7173"/>
    <w:rsid w:val="005F64D7"/>
    <w:rsid w:val="00633A46"/>
    <w:rsid w:val="00644261"/>
    <w:rsid w:val="0065270C"/>
    <w:rsid w:val="00717DE0"/>
    <w:rsid w:val="00822531"/>
    <w:rsid w:val="00842FD9"/>
    <w:rsid w:val="008E14E3"/>
    <w:rsid w:val="008E7825"/>
    <w:rsid w:val="008F480A"/>
    <w:rsid w:val="00A6255B"/>
    <w:rsid w:val="00AD6D56"/>
    <w:rsid w:val="00B17066"/>
    <w:rsid w:val="00B35960"/>
    <w:rsid w:val="00BD48D3"/>
    <w:rsid w:val="00C66757"/>
    <w:rsid w:val="00D404D1"/>
    <w:rsid w:val="00E52305"/>
    <w:rsid w:val="00E542DC"/>
    <w:rsid w:val="00E5478F"/>
    <w:rsid w:val="00E756F4"/>
    <w:rsid w:val="00EA4765"/>
    <w:rsid w:val="00F42949"/>
    <w:rsid w:val="00FA21BE"/>
    <w:rsid w:val="00FC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6C6AE4AE"/>
  <w15:docId w15:val="{79E716BD-8ACB-4AA6-BBD8-8D4C6192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uardian-of-Time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F61F6A339F4215800438DA88AFB0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A10351-194C-471A-A982-630D7662F88F}"/>
      </w:docPartPr>
      <w:docPartBody>
        <w:p w:rsidR="00912E99" w:rsidRDefault="00912E99">
          <w:pPr>
            <w:pStyle w:val="D4F61F6A339F4215800438DA88AFB0DE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5DA3D7AAC5643CEBC9DFF9B116904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A200AB-8E67-40B4-B9AC-5529C3105588}"/>
      </w:docPartPr>
      <w:docPartBody>
        <w:p w:rsidR="00912E99" w:rsidRDefault="00912E99">
          <w:pPr>
            <w:pStyle w:val="35DA3D7AAC5643CEBC9DFF9B11690439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A72A0FCE554CC19EF654F71F35A4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464441-C3FE-4CE1-BE91-0F696051C647}"/>
      </w:docPartPr>
      <w:docPartBody>
        <w:p w:rsidR="00912E99" w:rsidRDefault="00912E99">
          <w:pPr>
            <w:pStyle w:val="ADA72A0FCE554CC19EF654F71F35A48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E99"/>
    <w:rsid w:val="0091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4F61F6A339F4215800438DA88AFB0DE">
    <w:name w:val="D4F61F6A339F4215800438DA88AFB0DE"/>
  </w:style>
  <w:style w:type="paragraph" w:customStyle="1" w:styleId="35DA3D7AAC5643CEBC9DFF9B11690439">
    <w:name w:val="35DA3D7AAC5643CEBC9DFF9B11690439"/>
  </w:style>
  <w:style w:type="paragraph" w:customStyle="1" w:styleId="ADA72A0FCE554CC19EF654F71F35A480">
    <w:name w:val="ADA72A0FCE554CC19EF654F71F35A4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65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MOTA-CARNEIRO Rui-Manuel</dc:creator>
  <cp:keywords/>
  <cp:lastModifiedBy>rui carneiro</cp:lastModifiedBy>
  <cp:revision>4</cp:revision>
  <dcterms:created xsi:type="dcterms:W3CDTF">2018-06-18T08:56:00Z</dcterms:created>
  <dcterms:modified xsi:type="dcterms:W3CDTF">2018-07-06T20:00:00Z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